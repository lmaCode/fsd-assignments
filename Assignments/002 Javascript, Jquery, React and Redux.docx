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9159" w14:textId="39A1F440" w:rsidR="00BA39E0" w:rsidRDefault="00BA39E0" w:rsidP="00BA39E0">
      <w:pPr>
        <w:pStyle w:val="Heading1"/>
      </w:pPr>
      <w:r>
        <w:t>Assignment:</w:t>
      </w:r>
    </w:p>
    <w:p w14:paraId="48511B4C" w14:textId="5BDF3D5D" w:rsidR="00BA39E0" w:rsidRDefault="00F13313" w:rsidP="00BA39E0"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 w:rsidR="00477D8B">
        <w:t xml:space="preserve">, </w:t>
      </w:r>
      <w:r w:rsidR="00D8511B">
        <w:t>R</w:t>
      </w:r>
      <w:r w:rsidR="00477D8B">
        <w:t>eact and Redux</w:t>
      </w:r>
    </w:p>
    <w:p w14:paraId="58D9B1FC" w14:textId="77777777" w:rsidR="00BA39E0" w:rsidRDefault="008B24BE" w:rsidP="00BA39E0">
      <w:pPr>
        <w:pStyle w:val="Heading1"/>
      </w:pPr>
      <w:r>
        <w:t xml:space="preserve">Develop: </w:t>
      </w:r>
    </w:p>
    <w:p w14:paraId="18E22C54" w14:textId="66DFA103" w:rsidR="00AB0C07" w:rsidRDefault="00BA39E0" w:rsidP="00BA39E0">
      <w:r>
        <w:t>Custom</w:t>
      </w:r>
      <w:r w:rsidR="00AB0C07">
        <w:t xml:space="preserve"> SPA with two </w:t>
      </w:r>
      <w:r w:rsidR="00C07C2A">
        <w:t xml:space="preserve">main </w:t>
      </w:r>
      <w:r w:rsidR="00AB0C07">
        <w:t>features (components):</w:t>
      </w:r>
    </w:p>
    <w:p w14:paraId="7D626082" w14:textId="73BD821B" w:rsidR="00AB0C07" w:rsidRDefault="00AB0C07" w:rsidP="00AB0C07">
      <w:pPr>
        <w:pStyle w:val="ListParagraph"/>
        <w:numPr>
          <w:ilvl w:val="0"/>
          <w:numId w:val="30"/>
        </w:numPr>
      </w:pPr>
      <w:r>
        <w:t>Video Player Component</w:t>
      </w:r>
    </w:p>
    <w:p w14:paraId="48354230" w14:textId="0809DA4B" w:rsidR="00AB0C07" w:rsidRDefault="00AB0C07" w:rsidP="00AB0C07">
      <w:pPr>
        <w:pStyle w:val="ListParagraph"/>
        <w:numPr>
          <w:ilvl w:val="1"/>
          <w:numId w:val="30"/>
        </w:numPr>
      </w:pPr>
      <w:r>
        <w:t>Player Component</w:t>
      </w:r>
    </w:p>
    <w:p w14:paraId="7D082544" w14:textId="39DC0E25" w:rsidR="00AB0C07" w:rsidRDefault="00AB0C07" w:rsidP="00AB0C07">
      <w:pPr>
        <w:pStyle w:val="ListParagraph"/>
        <w:numPr>
          <w:ilvl w:val="1"/>
          <w:numId w:val="30"/>
        </w:numPr>
      </w:pPr>
      <w:r>
        <w:t>Controls Component</w:t>
      </w:r>
    </w:p>
    <w:p w14:paraId="72A50D0F" w14:textId="4A177FED" w:rsidR="00AB0C07" w:rsidRDefault="00AB0C07" w:rsidP="00AB0C07">
      <w:pPr>
        <w:pStyle w:val="ListParagraph"/>
        <w:numPr>
          <w:ilvl w:val="1"/>
          <w:numId w:val="30"/>
        </w:numPr>
      </w:pPr>
      <w:r>
        <w:t>Playlist Component</w:t>
      </w:r>
    </w:p>
    <w:p w14:paraId="029382D0" w14:textId="762C3E19" w:rsidR="00AB0C07" w:rsidRDefault="00AB0C07" w:rsidP="00AB0C07">
      <w:pPr>
        <w:pStyle w:val="ListParagraph"/>
        <w:numPr>
          <w:ilvl w:val="0"/>
          <w:numId w:val="30"/>
        </w:numPr>
      </w:pPr>
      <w:r>
        <w:t>Add New Video C</w:t>
      </w:r>
      <w:r w:rsidR="001F06C6">
        <w:t>o</w:t>
      </w:r>
      <w:r>
        <w:t>mponent</w:t>
      </w:r>
    </w:p>
    <w:p w14:paraId="499BD25C" w14:textId="56B1231D" w:rsidR="00771F16" w:rsidRDefault="008B24BE">
      <w:pPr>
        <w:pStyle w:val="Heading1"/>
      </w:pPr>
      <w:r>
        <w:t>Description:</w:t>
      </w:r>
    </w:p>
    <w:p w14:paraId="6F5D0364" w14:textId="77777777" w:rsidR="00C07C2A" w:rsidRDefault="00C07C2A" w:rsidP="008B24BE">
      <w:pPr>
        <w:pStyle w:val="ListParagraph"/>
        <w:numPr>
          <w:ilvl w:val="0"/>
          <w:numId w:val="27"/>
        </w:numPr>
      </w:pPr>
      <w:r>
        <w:t>It is a SPA. User can navigate between SPA using Routes.</w:t>
      </w:r>
    </w:p>
    <w:p w14:paraId="62DAA915" w14:textId="2EED7E0F" w:rsidR="00C07C2A" w:rsidRDefault="00C07C2A" w:rsidP="008B24BE">
      <w:pPr>
        <w:pStyle w:val="ListParagraph"/>
        <w:numPr>
          <w:ilvl w:val="0"/>
          <w:numId w:val="27"/>
        </w:numPr>
      </w:pPr>
      <w:r>
        <w:t>Video Player Component has three child components. The data will be passed from parent to child component and fr</w:t>
      </w:r>
      <w:r w:rsidR="00C450EF">
        <w:t>o</w:t>
      </w:r>
      <w:r>
        <w:t xml:space="preserve">m child to parent component using </w:t>
      </w:r>
      <w:r w:rsidR="00C450EF">
        <w:t>states and props</w:t>
      </w:r>
      <w:r w:rsidR="00EC0F67">
        <w:t xml:space="preserve"> </w:t>
      </w:r>
      <w:r>
        <w:t>respectively.</w:t>
      </w:r>
    </w:p>
    <w:p w14:paraId="5A800388" w14:textId="0DF74277" w:rsidR="00C07C2A" w:rsidRDefault="00C07C2A" w:rsidP="008B24BE">
      <w:pPr>
        <w:pStyle w:val="ListParagraph"/>
        <w:numPr>
          <w:ilvl w:val="0"/>
          <w:numId w:val="27"/>
        </w:numPr>
      </w:pPr>
      <w:r>
        <w:t>Use</w:t>
      </w:r>
      <w:r w:rsidR="00EC0F67">
        <w:t xml:space="preserve"> </w:t>
      </w:r>
      <w:r>
        <w:t>bootstrap to add responsiveness</w:t>
      </w:r>
    </w:p>
    <w:p w14:paraId="4D42FD57" w14:textId="7D3F9F48" w:rsidR="009F0CCC" w:rsidRDefault="009F0CCC" w:rsidP="008B24BE">
      <w:pPr>
        <w:pStyle w:val="ListParagraph"/>
        <w:numPr>
          <w:ilvl w:val="0"/>
          <w:numId w:val="27"/>
        </w:numPr>
      </w:pPr>
      <w:r>
        <w:t xml:space="preserve">All video data is received in </w:t>
      </w:r>
      <w:r w:rsidR="00EC0F67">
        <w:t>React</w:t>
      </w:r>
      <w:r>
        <w:t xml:space="preserve"> app </w:t>
      </w:r>
      <w:r w:rsidR="00EC0F67">
        <w:t xml:space="preserve">by </w:t>
      </w:r>
      <w:r>
        <w:t xml:space="preserve">making calls to fake REST API created using JSON server. The sample of JSON file is given below. Pl. feel free to modify the </w:t>
      </w:r>
      <w:r w:rsidR="00BB5F6E">
        <w:t xml:space="preserve">structure of JSON file as per business logic in </w:t>
      </w:r>
      <w:r w:rsidR="00EC0F67">
        <w:t>react</w:t>
      </w:r>
      <w:r w:rsidR="00BB5F6E">
        <w:t xml:space="preserve"> app.</w:t>
      </w:r>
    </w:p>
    <w:p w14:paraId="1845CC4E" w14:textId="7C24ACC5" w:rsidR="00BA39E0" w:rsidRDefault="00C07C2A" w:rsidP="008B24BE">
      <w:pPr>
        <w:pStyle w:val="ListParagraph"/>
        <w:numPr>
          <w:ilvl w:val="0"/>
          <w:numId w:val="27"/>
        </w:numPr>
      </w:pPr>
      <w:r>
        <w:t>If required, c</w:t>
      </w:r>
      <w:r w:rsidR="008B24BE">
        <w:t>reate custom images (.</w:t>
      </w:r>
      <w:proofErr w:type="spellStart"/>
      <w:r w:rsidR="008B24BE">
        <w:t>png</w:t>
      </w:r>
      <w:proofErr w:type="spellEnd"/>
      <w:r w:rsidR="008B24BE">
        <w:t>) for the buttons using</w:t>
      </w:r>
      <w:r w:rsidR="00BA39E0">
        <w:t>:</w:t>
      </w:r>
    </w:p>
    <w:p w14:paraId="09A9B17C" w14:textId="5EBB225C" w:rsidR="008B24BE" w:rsidRDefault="008B24BE" w:rsidP="00BA39E0">
      <w:pPr>
        <w:pStyle w:val="ListParagraph"/>
        <w:numPr>
          <w:ilvl w:val="1"/>
          <w:numId w:val="27"/>
        </w:numPr>
      </w:pPr>
      <w:r>
        <w:t>Microsoft Paint</w:t>
      </w:r>
    </w:p>
    <w:p w14:paraId="4C2203EE" w14:textId="49FFA19B" w:rsidR="00BA39E0" w:rsidRDefault="003D2DB2" w:rsidP="00BA39E0">
      <w:pPr>
        <w:pStyle w:val="ListParagraph"/>
        <w:numPr>
          <w:ilvl w:val="1"/>
          <w:numId w:val="27"/>
        </w:numPr>
      </w:pPr>
      <w:hyperlink r:id="rId7" w:history="1">
        <w:r w:rsidR="00BA39E0" w:rsidRPr="00E77AF0">
          <w:rPr>
            <w:rStyle w:val="Hyperlink"/>
          </w:rPr>
          <w:t>https://pixlr.com/editor/</w:t>
        </w:r>
      </w:hyperlink>
    </w:p>
    <w:p w14:paraId="54C4E73D" w14:textId="33B74CD9" w:rsidR="00BA39E0" w:rsidRDefault="003D2DB2" w:rsidP="00BA39E0">
      <w:pPr>
        <w:pStyle w:val="ListParagraph"/>
        <w:numPr>
          <w:ilvl w:val="1"/>
          <w:numId w:val="27"/>
        </w:numPr>
      </w:pPr>
      <w:hyperlink r:id="rId8" w:history="1">
        <w:r w:rsidR="00BA39E0" w:rsidRPr="00E77AF0">
          <w:rPr>
            <w:rStyle w:val="Hyperlink"/>
          </w:rPr>
          <w:t>https://www.getpaint.net/</w:t>
        </w:r>
      </w:hyperlink>
    </w:p>
    <w:p w14:paraId="1A0BF01C" w14:textId="100173D1" w:rsidR="0046781F" w:rsidRDefault="0046781F" w:rsidP="0046781F">
      <w:pPr>
        <w:pStyle w:val="ListParagraph"/>
        <w:numPr>
          <w:ilvl w:val="0"/>
          <w:numId w:val="27"/>
        </w:numPr>
      </w:pPr>
      <w:r>
        <w:t>Feel free to customize the layout further to showcase your creativity</w:t>
      </w:r>
    </w:p>
    <w:p w14:paraId="22C4D04D" w14:textId="76DD2C49" w:rsidR="0046781F" w:rsidRDefault="0046781F" w:rsidP="0046781F">
      <w:pPr>
        <w:pStyle w:val="ListParagraph"/>
        <w:numPr>
          <w:ilvl w:val="0"/>
          <w:numId w:val="27"/>
        </w:numPr>
      </w:pPr>
      <w:r>
        <w:t>Feel free to add more features to extend the functionality of the responsive custom video player.</w:t>
      </w:r>
    </w:p>
    <w:p w14:paraId="1DF8E708" w14:textId="36D89810" w:rsidR="00857E06" w:rsidRDefault="00857E06" w:rsidP="0046781F">
      <w:pPr>
        <w:pStyle w:val="ListParagraph"/>
        <w:numPr>
          <w:ilvl w:val="0"/>
          <w:numId w:val="27"/>
        </w:numPr>
      </w:pPr>
      <w:r>
        <w:t xml:space="preserve">Feel free to use the color </w:t>
      </w:r>
      <w:proofErr w:type="gramStart"/>
      <w:r>
        <w:t>combinations  as</w:t>
      </w:r>
      <w:proofErr w:type="gramEnd"/>
      <w:r>
        <w:t xml:space="preserve"> per your creativity</w:t>
      </w:r>
    </w:p>
    <w:p w14:paraId="2E4E7E79" w14:textId="18CF539A" w:rsidR="00857E06" w:rsidRDefault="00857E06" w:rsidP="0046781F">
      <w:pPr>
        <w:pStyle w:val="ListParagraph"/>
        <w:numPr>
          <w:ilvl w:val="0"/>
          <w:numId w:val="27"/>
        </w:numPr>
      </w:pPr>
      <w:r>
        <w:t xml:space="preserve">You may prefer to use Bootstrap4 </w:t>
      </w:r>
      <w:proofErr w:type="spellStart"/>
      <w:r>
        <w:t>glyphicons</w:t>
      </w:r>
      <w:proofErr w:type="spellEnd"/>
      <w:r>
        <w:t xml:space="preserve"> in place of icons/buttons in the custom video player</w:t>
      </w:r>
      <w:r w:rsidR="009F0CCC">
        <w:t>.</w:t>
      </w:r>
    </w:p>
    <w:p w14:paraId="065F0836" w14:textId="07CD22A4" w:rsidR="00BC3C55" w:rsidRDefault="00BC3C55" w:rsidP="0046781F">
      <w:pPr>
        <w:pStyle w:val="ListParagraph"/>
        <w:numPr>
          <w:ilvl w:val="0"/>
          <w:numId w:val="27"/>
        </w:numPr>
      </w:pPr>
      <w:r>
        <w:t xml:space="preserve">Push the code changes to the internal GIT repository after every </w:t>
      </w:r>
      <w:r w:rsidR="00915A79">
        <w:t>feature/</w:t>
      </w:r>
      <w:r>
        <w:t>step</w:t>
      </w:r>
      <w:r w:rsidR="00915A79">
        <w:t xml:space="preserve"> development</w:t>
      </w:r>
      <w:r>
        <w:t>. Each step is given in “UI Guidelines” document</w:t>
      </w:r>
      <w:r w:rsidR="00CE6A00">
        <w:t>.</w:t>
      </w:r>
    </w:p>
    <w:p w14:paraId="73799252" w14:textId="13D71806" w:rsidR="00BA39E0" w:rsidRDefault="00BA39E0" w:rsidP="00BA39E0">
      <w:pPr>
        <w:pStyle w:val="Heading1"/>
      </w:pPr>
      <w:r>
        <w:t>UI Guidelines:</w:t>
      </w:r>
    </w:p>
    <w:p w14:paraId="3DC16909" w14:textId="72C704C6" w:rsidR="00BA39E0" w:rsidRDefault="00855148" w:rsidP="00116204">
      <w:pPr>
        <w:pStyle w:val="ListParagraph"/>
        <w:numPr>
          <w:ilvl w:val="0"/>
          <w:numId w:val="28"/>
        </w:numPr>
      </w:pPr>
      <w:r>
        <w:t>In attached document</w:t>
      </w:r>
    </w:p>
    <w:p w14:paraId="580F0C80" w14:textId="57F019FA" w:rsidR="00FC351A" w:rsidRDefault="00DE21B8" w:rsidP="00116204">
      <w:pPr>
        <w:pStyle w:val="ListParagraph"/>
        <w:numPr>
          <w:ilvl w:val="0"/>
          <w:numId w:val="28"/>
        </w:numPr>
      </w:pPr>
      <w:r>
        <w:object w:dxaOrig="1538" w:dyaOrig="991" w14:anchorId="31217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6.9pt;height:49.4pt" o:ole="">
            <v:imagedata r:id="rId9" o:title=""/>
          </v:shape>
          <o:OLEObject Type="Link" ProgID="Excel.Sheet.12" ShapeID="_x0000_i1032" DrawAspect="Icon" r:id="rId10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14:paraId="2741F5A7" w14:textId="79761BAC" w:rsidR="00EA2E17" w:rsidRDefault="009050DE" w:rsidP="00EA2E17">
      <w:pPr>
        <w:pStyle w:val="ListParagraph"/>
        <w:numPr>
          <w:ilvl w:val="0"/>
          <w:numId w:val="28"/>
        </w:numPr>
      </w:pPr>
      <w:r>
        <w:t xml:space="preserve">After you re done with assignment, complete the </w:t>
      </w:r>
      <w:r w:rsidR="008218C1">
        <w:t>“</w:t>
      </w:r>
      <w:r>
        <w:t>evaluation check</w:t>
      </w:r>
      <w:r w:rsidR="008218C1">
        <w:t>”</w:t>
      </w:r>
      <w:r>
        <w:t xml:space="preserve"> </w:t>
      </w:r>
      <w:r w:rsidR="008218C1">
        <w:t xml:space="preserve">sheet </w:t>
      </w:r>
      <w:r>
        <w:t xml:space="preserve">in the attached </w:t>
      </w:r>
      <w:r w:rsidR="00EA2E17">
        <w:t>document.</w:t>
      </w:r>
    </w:p>
    <w:p w14:paraId="186A9695" w14:textId="3085A2F9" w:rsidR="00F0295B" w:rsidRDefault="00F0295B" w:rsidP="00F0295B">
      <w:pPr>
        <w:pStyle w:val="ListParagraph"/>
        <w:numPr>
          <w:ilvl w:val="1"/>
          <w:numId w:val="28"/>
        </w:numPr>
      </w:pPr>
      <w:r>
        <w:t>Status of each activity can be “Done” OR “Not Done”</w:t>
      </w:r>
    </w:p>
    <w:p w14:paraId="11C9EB46" w14:textId="1F61850B" w:rsidR="00F0295B" w:rsidRDefault="00F0295B" w:rsidP="00F0295B">
      <w:pPr>
        <w:pStyle w:val="ListParagraph"/>
        <w:numPr>
          <w:ilvl w:val="1"/>
          <w:numId w:val="28"/>
        </w:numPr>
      </w:pPr>
      <w:r>
        <w:lastRenderedPageBreak/>
        <w:t>Feel free to add comments/remark in case you want to</w:t>
      </w:r>
      <w:r w:rsidR="008218C1">
        <w:t xml:space="preserve"> in “evaluation check” sheet</w:t>
      </w:r>
      <w:r>
        <w:t>:</w:t>
      </w:r>
    </w:p>
    <w:p w14:paraId="5DECB13A" w14:textId="692B9E30" w:rsidR="00F0295B" w:rsidRDefault="00F0295B" w:rsidP="00F0295B">
      <w:pPr>
        <w:pStyle w:val="ListParagraph"/>
        <w:numPr>
          <w:ilvl w:val="2"/>
          <w:numId w:val="28"/>
        </w:numPr>
      </w:pPr>
      <w:r>
        <w:t>E.g.</w:t>
      </w:r>
    </w:p>
    <w:p w14:paraId="49608A88" w14:textId="0F25FF17" w:rsidR="00F0295B" w:rsidRDefault="00F0295B" w:rsidP="00F0295B">
      <w:pPr>
        <w:pStyle w:val="ListParagraph"/>
        <w:numPr>
          <w:ilvl w:val="3"/>
          <w:numId w:val="28"/>
        </w:numPr>
      </w:pPr>
      <w:r>
        <w:t>Assignment was good</w:t>
      </w:r>
    </w:p>
    <w:p w14:paraId="3FB7DFAF" w14:textId="146E264A" w:rsidR="00F0295B" w:rsidRDefault="00F0295B" w:rsidP="00F0295B">
      <w:pPr>
        <w:pStyle w:val="ListParagraph"/>
        <w:numPr>
          <w:ilvl w:val="3"/>
          <w:numId w:val="28"/>
        </w:numPr>
      </w:pPr>
      <w:r>
        <w:t>Found difficult to implement this feature</w:t>
      </w:r>
    </w:p>
    <w:p w14:paraId="5A166DDA" w14:textId="74D80298" w:rsidR="00F0295B" w:rsidRDefault="00F0295B" w:rsidP="00F0295B">
      <w:pPr>
        <w:pStyle w:val="ListParagraph"/>
        <w:numPr>
          <w:ilvl w:val="3"/>
          <w:numId w:val="28"/>
        </w:numPr>
      </w:pPr>
      <w:r>
        <w:t>Feature was difficult than expected</w:t>
      </w:r>
    </w:p>
    <w:p w14:paraId="1DE87FDA" w14:textId="36E97BE2" w:rsidR="00F0295B" w:rsidRDefault="00F0295B" w:rsidP="00F0295B">
      <w:pPr>
        <w:pStyle w:val="ListParagraph"/>
        <w:numPr>
          <w:ilvl w:val="1"/>
          <w:numId w:val="28"/>
        </w:numPr>
      </w:pPr>
      <w:r>
        <w:t>Specify if you have implemented new feature other than documented.</w:t>
      </w:r>
    </w:p>
    <w:p w14:paraId="364268E4" w14:textId="2F5645C1" w:rsidR="006F7E86" w:rsidRDefault="006F7E86" w:rsidP="006F7E86">
      <w:pPr>
        <w:pStyle w:val="Heading1"/>
      </w:pPr>
      <w:r>
        <w:t>JSON File sample:</w:t>
      </w:r>
    </w:p>
    <w:p w14:paraId="2E600043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3F6D9E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youtube</w:t>
      </w:r>
      <w:proofErr w:type="spellEnd"/>
      <w:proofErr w:type="gram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:[</w:t>
      </w:r>
      <w:proofErr w:type="gramEnd"/>
    </w:p>
    <w:p w14:paraId="2012BC1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</w:t>
      </w:r>
    </w:p>
    <w:p w14:paraId="09C6FFF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"title"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Sadhguru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Physics"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256B4B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"https://www.youtube.com/watch?v=pAluQXDTM9g"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5FD8B3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"added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F092D68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"approved"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E1FDB94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"likes"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7378CB8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"unlike"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91E1B0D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"playing"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300A202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"exitplayprogress"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</w:p>
    <w:p w14:paraId="6A53E9DC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},</w:t>
      </w:r>
    </w:p>
    <w:p w14:paraId="303F938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</w:t>
      </w:r>
    </w:p>
    <w:p w14:paraId="120BB6DB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"Angular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6 Tutorial"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67298FE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"https://www.youtube.com/watch?v=BoxuTR4ruUs"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5643345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"added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0FC698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"approved"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42779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"likes"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8F34C9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"unlike"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8CE8897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"paused"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65AB7C3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"exitplayprogress"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1488271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},</w:t>
      </w:r>
    </w:p>
    <w:p w14:paraId="75C0F147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</w:t>
      </w:r>
    </w:p>
    <w:p w14:paraId="05F534E5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"Nikon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P900 83X Zoom"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AFAF1A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"https://www.youtube.com/watch?v=m7kdx9b_Jvk"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815AA45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"added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321D03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"approved"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8FF75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"likes"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10E387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"unlike"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7F595D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"paused"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3827D94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"exitplayprogress"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40183EC7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},</w:t>
      </w:r>
    </w:p>
    <w:p w14:paraId="7D2D31FB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{</w:t>
      </w:r>
    </w:p>
    <w:p w14:paraId="49E35448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"Understanding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proofErr w:type="spellStart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Javascript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252FCA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"https://www.youtube.com/watch?v=Bv_5Zv5c-Ts"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A725DB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"edited</w:t>
      </w:r>
      <w:proofErr w:type="spellEnd"/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9643BB7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"approved"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553D0BF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"likes"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7BED34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"unlike"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C47B81C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proofErr w:type="spellStart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currentStatus</w:t>
      </w:r>
      <w:proofErr w:type="spellEnd"/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"stopped"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66EEA4F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    </w:t>
      </w:r>
      <w:r w:rsidRPr="00A861F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"exitplayprogress"</w:t>
      </w: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861F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381F8DF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    }</w:t>
      </w:r>
    </w:p>
    <w:p w14:paraId="2D9668EB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43C294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   ]</w:t>
      </w:r>
    </w:p>
    <w:p w14:paraId="088CA559" w14:textId="77777777" w:rsidR="00A861F1" w:rsidRPr="00A861F1" w:rsidRDefault="00A861F1" w:rsidP="00A86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861F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2EB88B" w14:textId="0868048E" w:rsidR="009E492F" w:rsidRDefault="009E492F" w:rsidP="009E492F">
      <w:pPr>
        <w:pStyle w:val="Heading1"/>
      </w:pPr>
      <w:r>
        <w:t>Challenge</w:t>
      </w:r>
      <w:r w:rsidR="00AB25F8">
        <w:t xml:space="preserve"> – for the ones who love code adventures</w:t>
      </w:r>
      <w:r>
        <w:t>:</w:t>
      </w:r>
    </w:p>
    <w:p w14:paraId="34625998" w14:textId="0714DFB8" w:rsidR="009E492F" w:rsidRDefault="009E492F" w:rsidP="009E492F">
      <w:pPr>
        <w:pStyle w:val="ListParagraph"/>
        <w:numPr>
          <w:ilvl w:val="0"/>
          <w:numId w:val="29"/>
        </w:numPr>
      </w:pPr>
      <w:r>
        <w:t>The given challenge is optional.</w:t>
      </w:r>
    </w:p>
    <w:p w14:paraId="46D743B3" w14:textId="3F1BB7EE" w:rsidR="009E492F" w:rsidRDefault="009E492F" w:rsidP="0053022C">
      <w:pPr>
        <w:pStyle w:val="ListParagraph"/>
        <w:numPr>
          <w:ilvl w:val="1"/>
          <w:numId w:val="29"/>
        </w:numPr>
      </w:pPr>
      <w:r>
        <w:t>As a challenge</w:t>
      </w:r>
      <w:r w:rsidR="0053022C">
        <w:t xml:space="preserve"> 1</w:t>
      </w:r>
      <w:r>
        <w:t>, you may further extend the custom player to show subtitles.</w:t>
      </w:r>
    </w:p>
    <w:p w14:paraId="0D6F284B" w14:textId="74A38AE9" w:rsidR="0053022C" w:rsidRPr="009E492F" w:rsidRDefault="0053022C" w:rsidP="0053022C">
      <w:pPr>
        <w:pStyle w:val="ListParagraph"/>
        <w:numPr>
          <w:ilvl w:val="1"/>
          <w:numId w:val="29"/>
        </w:numPr>
      </w:pPr>
      <w:r>
        <w:t>As a challenge 2, each video in the playlist may start the playback from the same time where user left it previously.</w:t>
      </w:r>
    </w:p>
    <w:p w14:paraId="06B3E84C" w14:textId="3CC52409" w:rsidR="000A0F9B" w:rsidRDefault="00E501CB" w:rsidP="00A318D7">
      <w:pPr>
        <w:pStyle w:val="ListParagraph"/>
        <w:numPr>
          <w:ilvl w:val="0"/>
          <w:numId w:val="29"/>
        </w:numPr>
      </w:pPr>
      <w:r>
        <w:t>Convert the same app to use redux state management and workflow!</w:t>
      </w:r>
    </w:p>
    <w:sectPr w:rsidR="000A0F9B" w:rsidSect="000A0F9B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8A96A" w14:textId="77777777" w:rsidR="003D2DB2" w:rsidRDefault="003D2DB2">
      <w:pPr>
        <w:spacing w:after="0" w:line="240" w:lineRule="auto"/>
      </w:pPr>
      <w:r>
        <w:separator/>
      </w:r>
    </w:p>
  </w:endnote>
  <w:endnote w:type="continuationSeparator" w:id="0">
    <w:p w14:paraId="4A4CE5B9" w14:textId="77777777" w:rsidR="003D2DB2" w:rsidRDefault="003D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C93A7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BD33E" w14:textId="77777777" w:rsidR="003D2DB2" w:rsidRDefault="003D2DB2">
      <w:pPr>
        <w:spacing w:after="0" w:line="240" w:lineRule="auto"/>
      </w:pPr>
      <w:r>
        <w:separator/>
      </w:r>
    </w:p>
  </w:footnote>
  <w:footnote w:type="continuationSeparator" w:id="0">
    <w:p w14:paraId="6AF88DF6" w14:textId="77777777" w:rsidR="003D2DB2" w:rsidRDefault="003D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41F"/>
    <w:multiLevelType w:val="hybridMultilevel"/>
    <w:tmpl w:val="6C16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3AA"/>
    <w:multiLevelType w:val="hybridMultilevel"/>
    <w:tmpl w:val="800A9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B33379D"/>
    <w:multiLevelType w:val="hybridMultilevel"/>
    <w:tmpl w:val="B79C4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6A34B0"/>
    <w:multiLevelType w:val="hybridMultilevel"/>
    <w:tmpl w:val="37D2D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7"/>
  </w:num>
  <w:num w:numId="14">
    <w:abstractNumId w:val="16"/>
  </w:num>
  <w:num w:numId="15">
    <w:abstractNumId w:val="19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3"/>
  </w:num>
  <w:num w:numId="29">
    <w:abstractNumId w:val="1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BE"/>
    <w:rsid w:val="000A0F9B"/>
    <w:rsid w:val="00116204"/>
    <w:rsid w:val="00123E1E"/>
    <w:rsid w:val="00124DF5"/>
    <w:rsid w:val="0013591F"/>
    <w:rsid w:val="001776E0"/>
    <w:rsid w:val="001844FF"/>
    <w:rsid w:val="001F06C6"/>
    <w:rsid w:val="00216BF8"/>
    <w:rsid w:val="0024640E"/>
    <w:rsid w:val="0027339C"/>
    <w:rsid w:val="002C1B16"/>
    <w:rsid w:val="003B3A2A"/>
    <w:rsid w:val="003D2DB2"/>
    <w:rsid w:val="0046781F"/>
    <w:rsid w:val="00477D8B"/>
    <w:rsid w:val="00517ACA"/>
    <w:rsid w:val="0053022C"/>
    <w:rsid w:val="0056353D"/>
    <w:rsid w:val="005A3A0B"/>
    <w:rsid w:val="00692B32"/>
    <w:rsid w:val="006C3B3B"/>
    <w:rsid w:val="006F7E86"/>
    <w:rsid w:val="00771F16"/>
    <w:rsid w:val="00777D18"/>
    <w:rsid w:val="0078294C"/>
    <w:rsid w:val="00820B08"/>
    <w:rsid w:val="008218C1"/>
    <w:rsid w:val="008423EE"/>
    <w:rsid w:val="00855148"/>
    <w:rsid w:val="00857E06"/>
    <w:rsid w:val="008B24BE"/>
    <w:rsid w:val="008B6008"/>
    <w:rsid w:val="008E263F"/>
    <w:rsid w:val="008F799A"/>
    <w:rsid w:val="009050DE"/>
    <w:rsid w:val="00915A79"/>
    <w:rsid w:val="00971DEC"/>
    <w:rsid w:val="009A41D3"/>
    <w:rsid w:val="009B4167"/>
    <w:rsid w:val="009E492F"/>
    <w:rsid w:val="009F0CCC"/>
    <w:rsid w:val="00A318D7"/>
    <w:rsid w:val="00A656DD"/>
    <w:rsid w:val="00A861F1"/>
    <w:rsid w:val="00AB0C07"/>
    <w:rsid w:val="00AB25F8"/>
    <w:rsid w:val="00B64B70"/>
    <w:rsid w:val="00B66857"/>
    <w:rsid w:val="00BA39E0"/>
    <w:rsid w:val="00BA3B94"/>
    <w:rsid w:val="00BB5F6E"/>
    <w:rsid w:val="00BC3C55"/>
    <w:rsid w:val="00C07BE9"/>
    <w:rsid w:val="00C07C2A"/>
    <w:rsid w:val="00C450EF"/>
    <w:rsid w:val="00CB0BF8"/>
    <w:rsid w:val="00CE6A00"/>
    <w:rsid w:val="00D8511B"/>
    <w:rsid w:val="00D854F3"/>
    <w:rsid w:val="00DE21B8"/>
    <w:rsid w:val="00DF04D1"/>
    <w:rsid w:val="00E501CB"/>
    <w:rsid w:val="00EA2E17"/>
    <w:rsid w:val="00EC0F67"/>
    <w:rsid w:val="00F0295B"/>
    <w:rsid w:val="00F13313"/>
    <w:rsid w:val="00F9577D"/>
    <w:rsid w:val="00FC351A"/>
    <w:rsid w:val="00F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8434"/>
  <w15:chartTrackingRefBased/>
  <w15:docId w15:val="{5E09966F-F9F9-4CD6-B1B6-268EA7DC1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B24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aint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xlr.com/edito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file:///C:\Users\Pradhi\Desktop\Desktop1\IIHT\2018%20FSD%20SOW\Assignments\Prafful\002%20UX%20Assignment%20-%20Java%20FSD\002%20Javascript,%20Jquery%20and%20React%20-%20UI%20Guidelines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dh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14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Pradhi</dc:creator>
  <cp:keywords/>
  <dc:description/>
  <cp:lastModifiedBy>Pradhi</cp:lastModifiedBy>
  <cp:revision>20</cp:revision>
  <dcterms:created xsi:type="dcterms:W3CDTF">2018-10-26T06:02:00Z</dcterms:created>
  <dcterms:modified xsi:type="dcterms:W3CDTF">2018-10-26T06:16:00Z</dcterms:modified>
</cp:coreProperties>
</file>