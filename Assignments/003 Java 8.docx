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19159" w14:textId="39A1F440" w:rsidR="00BA39E0" w:rsidRDefault="00BA39E0" w:rsidP="00BA39E0">
      <w:pPr>
        <w:pStyle w:val="Heading1"/>
      </w:pPr>
      <w:r>
        <w:t>Assignment:</w:t>
      </w:r>
    </w:p>
    <w:p w14:paraId="48511B4C" w14:textId="2971144B" w:rsidR="00BA39E0" w:rsidRDefault="00CC5504" w:rsidP="00BA39E0">
      <w:r>
        <w:t>Java 8</w:t>
      </w:r>
      <w:r w:rsidR="00BA39E0">
        <w:t xml:space="preserve"> </w:t>
      </w:r>
    </w:p>
    <w:p w14:paraId="58D9B1FC" w14:textId="77777777" w:rsidR="00BA39E0" w:rsidRDefault="008B24BE" w:rsidP="00BA39E0">
      <w:pPr>
        <w:pStyle w:val="Heading1"/>
      </w:pPr>
      <w:r>
        <w:t xml:space="preserve">Develop: </w:t>
      </w:r>
    </w:p>
    <w:p w14:paraId="5ACCA60B" w14:textId="4FBD8C9A" w:rsidR="00BA39E0" w:rsidRDefault="00CC5504" w:rsidP="00BA39E0">
      <w:r>
        <w:t>Salary Income Predictor</w:t>
      </w:r>
    </w:p>
    <w:p w14:paraId="499BD25C" w14:textId="10578BFA" w:rsidR="00771F16" w:rsidRDefault="008B24BE">
      <w:pPr>
        <w:pStyle w:val="Heading1"/>
      </w:pPr>
      <w:r>
        <w:t>Description:</w:t>
      </w:r>
    </w:p>
    <w:p w14:paraId="30529663" w14:textId="011E95B1" w:rsidR="00F364EA" w:rsidRDefault="00CC5504" w:rsidP="00CC5504">
      <w:r>
        <w:t xml:space="preserve">Write a program that will predict the income of the user over a period of </w:t>
      </w:r>
      <w:bookmarkStart w:id="0" w:name="_GoBack"/>
      <w:bookmarkEnd w:id="0"/>
      <w:r>
        <w:t>time</w:t>
      </w:r>
      <w:r w:rsidR="00EB76C9">
        <w:t xml:space="preserve"> (5 </w:t>
      </w:r>
      <w:proofErr w:type="spellStart"/>
      <w:r w:rsidR="00EB76C9">
        <w:t>yr</w:t>
      </w:r>
      <w:proofErr w:type="spellEnd"/>
      <w:r w:rsidR="00EB76C9">
        <w:t xml:space="preserve">, 10 </w:t>
      </w:r>
      <w:proofErr w:type="spellStart"/>
      <w:r w:rsidR="00EB76C9">
        <w:t>yr</w:t>
      </w:r>
      <w:proofErr w:type="spellEnd"/>
      <w:r w:rsidR="00EB76C9">
        <w:t xml:space="preserve">, 20 </w:t>
      </w:r>
      <w:proofErr w:type="spellStart"/>
      <w:r w:rsidR="00EB76C9">
        <w:t>yr</w:t>
      </w:r>
      <w:proofErr w:type="spellEnd"/>
      <w:r w:rsidR="00EB76C9">
        <w:t xml:space="preserve">, 30 </w:t>
      </w:r>
      <w:proofErr w:type="spellStart"/>
      <w:r w:rsidR="00EB76C9">
        <w:t>yr</w:t>
      </w:r>
      <w:proofErr w:type="spellEnd"/>
      <w:r w:rsidR="00EB76C9">
        <w:t xml:space="preserve">, 50 </w:t>
      </w:r>
      <w:proofErr w:type="spellStart"/>
      <w:r w:rsidR="00EB76C9">
        <w:t>yr</w:t>
      </w:r>
      <w:proofErr w:type="spellEnd"/>
      <w:r w:rsidR="00EB76C9">
        <w:t>)</w:t>
      </w:r>
      <w:r>
        <w:t xml:space="preserve">. </w:t>
      </w:r>
    </w:p>
    <w:p w14:paraId="77C73EE7" w14:textId="58250EF7" w:rsidR="00CC5504" w:rsidRDefault="00CC5504" w:rsidP="00F364EA">
      <w:pPr>
        <w:pStyle w:val="ListParagraph"/>
        <w:numPr>
          <w:ilvl w:val="0"/>
          <w:numId w:val="30"/>
        </w:numPr>
      </w:pPr>
      <w:r>
        <w:t>The program should ask for:</w:t>
      </w:r>
    </w:p>
    <w:p w14:paraId="637E5BF8" w14:textId="28F1126F" w:rsidR="00CC5504" w:rsidRDefault="00CC5504" w:rsidP="00F364EA">
      <w:pPr>
        <w:pStyle w:val="ListParagraph"/>
        <w:numPr>
          <w:ilvl w:val="1"/>
          <w:numId w:val="30"/>
        </w:numPr>
      </w:pPr>
      <w:r>
        <w:t>The starting salary</w:t>
      </w:r>
    </w:p>
    <w:p w14:paraId="2D2875CF" w14:textId="18D8ECDB" w:rsidR="00CC5504" w:rsidRDefault="00CC5504" w:rsidP="00F364EA">
      <w:pPr>
        <w:pStyle w:val="ListParagraph"/>
        <w:numPr>
          <w:ilvl w:val="1"/>
          <w:numId w:val="30"/>
        </w:numPr>
      </w:pPr>
      <w:r>
        <w:t>Increment to be received in percent</w:t>
      </w:r>
    </w:p>
    <w:p w14:paraId="12817FA0" w14:textId="17C208B9" w:rsidR="00CC5504" w:rsidRDefault="00CC5504" w:rsidP="00F364EA">
      <w:pPr>
        <w:pStyle w:val="ListParagraph"/>
        <w:numPr>
          <w:ilvl w:val="1"/>
          <w:numId w:val="30"/>
        </w:numPr>
      </w:pPr>
      <w:r>
        <w:t>How frequently is increment received (quarterly, half-yearly, annually</w:t>
      </w:r>
      <w:r w:rsidR="00CA660E">
        <w:t xml:space="preserve"> etc.</w:t>
      </w:r>
      <w:r>
        <w:t>)</w:t>
      </w:r>
    </w:p>
    <w:p w14:paraId="25893D1A" w14:textId="77777777" w:rsidR="00CC5504" w:rsidRDefault="00CC5504" w:rsidP="00F364EA">
      <w:pPr>
        <w:pStyle w:val="ListParagraph"/>
        <w:numPr>
          <w:ilvl w:val="1"/>
          <w:numId w:val="30"/>
        </w:numPr>
      </w:pPr>
      <w:r>
        <w:t>Deductions on income</w:t>
      </w:r>
    </w:p>
    <w:p w14:paraId="5AC9DDFD" w14:textId="628DC83D" w:rsidR="00CC5504" w:rsidRDefault="00CC5504" w:rsidP="00F364EA">
      <w:pPr>
        <w:pStyle w:val="ListParagraph"/>
        <w:numPr>
          <w:ilvl w:val="1"/>
          <w:numId w:val="30"/>
        </w:numPr>
      </w:pPr>
      <w:r>
        <w:t xml:space="preserve">How frequently </w:t>
      </w:r>
      <w:r w:rsidR="00BE7265">
        <w:t>are</w:t>
      </w:r>
      <w:r>
        <w:t xml:space="preserve"> deductions done (quarterly, half-yearly, annually </w:t>
      </w:r>
      <w:r w:rsidR="00CA660E">
        <w:t>etc.</w:t>
      </w:r>
      <w:r>
        <w:t>)</w:t>
      </w:r>
    </w:p>
    <w:p w14:paraId="7FD456C9" w14:textId="30E7954A" w:rsidR="00CC5504" w:rsidRDefault="00CC5504" w:rsidP="00F364EA">
      <w:pPr>
        <w:pStyle w:val="ListParagraph"/>
        <w:numPr>
          <w:ilvl w:val="1"/>
          <w:numId w:val="30"/>
        </w:numPr>
      </w:pPr>
      <w:r>
        <w:t>Prediction for (years</w:t>
      </w:r>
      <w:r w:rsidR="00BE7265">
        <w:t>)</w:t>
      </w:r>
    </w:p>
    <w:p w14:paraId="1ADEA032" w14:textId="69B4681E" w:rsidR="00312F56" w:rsidRDefault="00CC5504" w:rsidP="00CC5504">
      <w:pPr>
        <w:pStyle w:val="ListParagraph"/>
        <w:numPr>
          <w:ilvl w:val="0"/>
          <w:numId w:val="30"/>
        </w:numPr>
      </w:pPr>
      <w:r>
        <w:t>Do not accept a number less than 1 for the starting salary</w:t>
      </w:r>
      <w:r w:rsidR="00312F56">
        <w:t>.</w:t>
      </w:r>
    </w:p>
    <w:p w14:paraId="62CE4CA5" w14:textId="12A813BC" w:rsidR="00312F56" w:rsidRDefault="00CC5504" w:rsidP="00CC5504">
      <w:pPr>
        <w:pStyle w:val="ListParagraph"/>
        <w:numPr>
          <w:ilvl w:val="0"/>
          <w:numId w:val="30"/>
        </w:numPr>
      </w:pPr>
      <w:r>
        <w:t xml:space="preserve">Do not accept a negative number for </w:t>
      </w:r>
      <w:r w:rsidR="00312F56">
        <w:t xml:space="preserve">increment or </w:t>
      </w:r>
      <w:r w:rsidR="009A0187">
        <w:t>deduction</w:t>
      </w:r>
      <w:r>
        <w:t xml:space="preserve">. </w:t>
      </w:r>
    </w:p>
    <w:p w14:paraId="09A1A913" w14:textId="27202B16" w:rsidR="00CC5504" w:rsidRDefault="00CC5504" w:rsidP="00CC5504">
      <w:pPr>
        <w:pStyle w:val="ListParagraph"/>
        <w:numPr>
          <w:ilvl w:val="0"/>
          <w:numId w:val="30"/>
        </w:numPr>
      </w:pPr>
      <w:r>
        <w:t xml:space="preserve">Do not accept a number less than 1 for </w:t>
      </w:r>
      <w:r w:rsidR="00312F56">
        <w:t>frequency of increment or deductions.</w:t>
      </w:r>
    </w:p>
    <w:p w14:paraId="1821BB18" w14:textId="4B8BD17B" w:rsidR="00F364EA" w:rsidRDefault="00F364EA" w:rsidP="00CC5504">
      <w:pPr>
        <w:pStyle w:val="ListParagraph"/>
        <w:numPr>
          <w:ilvl w:val="0"/>
          <w:numId w:val="30"/>
        </w:numPr>
      </w:pPr>
      <w:r>
        <w:t>Output should come in following format:</w:t>
      </w:r>
    </w:p>
    <w:p w14:paraId="4DF0458F" w14:textId="68566797" w:rsidR="009A0187" w:rsidRDefault="009A0187" w:rsidP="009A0187">
      <w:pPr>
        <w:pStyle w:val="ListParagraph"/>
        <w:numPr>
          <w:ilvl w:val="1"/>
          <w:numId w:val="30"/>
        </w:numPr>
      </w:pPr>
      <w:r>
        <w:t>Increment Report</w:t>
      </w:r>
    </w:p>
    <w:tbl>
      <w:tblPr>
        <w:tblStyle w:val="TableGrid"/>
        <w:tblW w:w="9688" w:type="dxa"/>
        <w:tblInd w:w="720" w:type="dxa"/>
        <w:tblLook w:val="04A0" w:firstRow="1" w:lastRow="0" w:firstColumn="1" w:lastColumn="0" w:noHBand="0" w:noVBand="1"/>
      </w:tblPr>
      <w:tblGrid>
        <w:gridCol w:w="1826"/>
        <w:gridCol w:w="1908"/>
        <w:gridCol w:w="1987"/>
        <w:gridCol w:w="2003"/>
        <w:gridCol w:w="1964"/>
      </w:tblGrid>
      <w:tr w:rsidR="009A0187" w14:paraId="1653A46A" w14:textId="77777777" w:rsidTr="009A0187">
        <w:trPr>
          <w:trHeight w:val="662"/>
        </w:trPr>
        <w:tc>
          <w:tcPr>
            <w:tcW w:w="1826" w:type="dxa"/>
          </w:tcPr>
          <w:p w14:paraId="51A4AAFD" w14:textId="713A4070" w:rsidR="009A0187" w:rsidRDefault="009A0187" w:rsidP="00F364EA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1908" w:type="dxa"/>
          </w:tcPr>
          <w:p w14:paraId="3540920A" w14:textId="598AEBB0" w:rsidR="009A0187" w:rsidRDefault="009A0187" w:rsidP="00F364EA">
            <w:pPr>
              <w:pStyle w:val="ListParagraph"/>
              <w:ind w:left="0"/>
            </w:pPr>
            <w:r>
              <w:t>Starting Salary</w:t>
            </w:r>
          </w:p>
        </w:tc>
        <w:tc>
          <w:tcPr>
            <w:tcW w:w="1987" w:type="dxa"/>
          </w:tcPr>
          <w:p w14:paraId="092F5337" w14:textId="28D73007" w:rsidR="009A0187" w:rsidRDefault="009A0187" w:rsidP="00F364EA">
            <w:pPr>
              <w:pStyle w:val="ListParagraph"/>
              <w:ind w:left="0"/>
            </w:pPr>
            <w:r>
              <w:t>Number of Increments</w:t>
            </w:r>
          </w:p>
        </w:tc>
        <w:tc>
          <w:tcPr>
            <w:tcW w:w="2003" w:type="dxa"/>
          </w:tcPr>
          <w:p w14:paraId="779826B1" w14:textId="3F0AE2FC" w:rsidR="009A0187" w:rsidRDefault="009A0187" w:rsidP="00F364EA">
            <w:pPr>
              <w:pStyle w:val="ListParagraph"/>
              <w:ind w:left="0"/>
            </w:pPr>
            <w:r>
              <w:t>Increment %</w:t>
            </w:r>
          </w:p>
        </w:tc>
        <w:tc>
          <w:tcPr>
            <w:tcW w:w="1964" w:type="dxa"/>
          </w:tcPr>
          <w:p w14:paraId="2311399B" w14:textId="6EB32ABE" w:rsidR="009A0187" w:rsidRDefault="009A0187" w:rsidP="00F364EA">
            <w:pPr>
              <w:pStyle w:val="ListParagraph"/>
              <w:ind w:left="0"/>
            </w:pPr>
            <w:r>
              <w:t>Increment Amount</w:t>
            </w:r>
          </w:p>
        </w:tc>
      </w:tr>
      <w:tr w:rsidR="009A0187" w14:paraId="09D070FF" w14:textId="77777777" w:rsidTr="009A0187">
        <w:trPr>
          <w:trHeight w:val="344"/>
        </w:trPr>
        <w:tc>
          <w:tcPr>
            <w:tcW w:w="1826" w:type="dxa"/>
          </w:tcPr>
          <w:p w14:paraId="21D73154" w14:textId="505B450C" w:rsidR="009A0187" w:rsidRDefault="009A0187" w:rsidP="00F364E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08" w:type="dxa"/>
          </w:tcPr>
          <w:p w14:paraId="578C2D8B" w14:textId="77777777" w:rsidR="009A0187" w:rsidRDefault="009A0187" w:rsidP="00F364EA">
            <w:pPr>
              <w:pStyle w:val="ListParagraph"/>
              <w:ind w:left="0"/>
            </w:pPr>
          </w:p>
        </w:tc>
        <w:tc>
          <w:tcPr>
            <w:tcW w:w="1987" w:type="dxa"/>
          </w:tcPr>
          <w:p w14:paraId="37BC1905" w14:textId="77777777" w:rsidR="009A0187" w:rsidRDefault="009A0187" w:rsidP="00F364EA">
            <w:pPr>
              <w:pStyle w:val="ListParagraph"/>
              <w:ind w:left="0"/>
            </w:pPr>
          </w:p>
        </w:tc>
        <w:tc>
          <w:tcPr>
            <w:tcW w:w="2003" w:type="dxa"/>
          </w:tcPr>
          <w:p w14:paraId="4618A165" w14:textId="77777777" w:rsidR="009A0187" w:rsidRDefault="009A0187" w:rsidP="00F364EA">
            <w:pPr>
              <w:pStyle w:val="ListParagraph"/>
              <w:ind w:left="0"/>
            </w:pPr>
          </w:p>
        </w:tc>
        <w:tc>
          <w:tcPr>
            <w:tcW w:w="1964" w:type="dxa"/>
          </w:tcPr>
          <w:p w14:paraId="39F46B98" w14:textId="77777777" w:rsidR="009A0187" w:rsidRDefault="009A0187" w:rsidP="00F364EA">
            <w:pPr>
              <w:pStyle w:val="ListParagraph"/>
              <w:ind w:left="0"/>
            </w:pPr>
          </w:p>
        </w:tc>
      </w:tr>
      <w:tr w:rsidR="009A0187" w14:paraId="79D80795" w14:textId="77777777" w:rsidTr="009A0187">
        <w:trPr>
          <w:trHeight w:val="344"/>
        </w:trPr>
        <w:tc>
          <w:tcPr>
            <w:tcW w:w="1826" w:type="dxa"/>
          </w:tcPr>
          <w:p w14:paraId="25C94562" w14:textId="5874CB34" w:rsidR="009A0187" w:rsidRDefault="009A0187" w:rsidP="00F364E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08" w:type="dxa"/>
          </w:tcPr>
          <w:p w14:paraId="35778610" w14:textId="77777777" w:rsidR="009A0187" w:rsidRDefault="009A0187" w:rsidP="00F364EA">
            <w:pPr>
              <w:pStyle w:val="ListParagraph"/>
              <w:ind w:left="0"/>
            </w:pPr>
          </w:p>
        </w:tc>
        <w:tc>
          <w:tcPr>
            <w:tcW w:w="1987" w:type="dxa"/>
          </w:tcPr>
          <w:p w14:paraId="455ED5E6" w14:textId="77777777" w:rsidR="009A0187" w:rsidRDefault="009A0187" w:rsidP="00F364EA">
            <w:pPr>
              <w:pStyle w:val="ListParagraph"/>
              <w:ind w:left="0"/>
            </w:pPr>
          </w:p>
        </w:tc>
        <w:tc>
          <w:tcPr>
            <w:tcW w:w="2003" w:type="dxa"/>
          </w:tcPr>
          <w:p w14:paraId="6240BA56" w14:textId="77777777" w:rsidR="009A0187" w:rsidRDefault="009A0187" w:rsidP="00F364EA">
            <w:pPr>
              <w:pStyle w:val="ListParagraph"/>
              <w:ind w:left="0"/>
            </w:pPr>
          </w:p>
        </w:tc>
        <w:tc>
          <w:tcPr>
            <w:tcW w:w="1964" w:type="dxa"/>
          </w:tcPr>
          <w:p w14:paraId="683950A7" w14:textId="77777777" w:rsidR="009A0187" w:rsidRDefault="009A0187" w:rsidP="00F364EA">
            <w:pPr>
              <w:pStyle w:val="ListParagraph"/>
              <w:ind w:left="0"/>
            </w:pPr>
          </w:p>
        </w:tc>
      </w:tr>
      <w:tr w:rsidR="009A0187" w14:paraId="2506D275" w14:textId="77777777" w:rsidTr="009A0187">
        <w:trPr>
          <w:trHeight w:val="344"/>
        </w:trPr>
        <w:tc>
          <w:tcPr>
            <w:tcW w:w="1826" w:type="dxa"/>
          </w:tcPr>
          <w:p w14:paraId="40CDCBC6" w14:textId="13A46EAC" w:rsidR="009A0187" w:rsidRDefault="009A0187" w:rsidP="00F364E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08" w:type="dxa"/>
          </w:tcPr>
          <w:p w14:paraId="320F3ACE" w14:textId="77777777" w:rsidR="009A0187" w:rsidRDefault="009A0187" w:rsidP="00F364EA">
            <w:pPr>
              <w:pStyle w:val="ListParagraph"/>
              <w:ind w:left="0"/>
            </w:pPr>
          </w:p>
        </w:tc>
        <w:tc>
          <w:tcPr>
            <w:tcW w:w="1987" w:type="dxa"/>
          </w:tcPr>
          <w:p w14:paraId="0D4FBC71" w14:textId="77777777" w:rsidR="009A0187" w:rsidRDefault="009A0187" w:rsidP="00F364EA">
            <w:pPr>
              <w:pStyle w:val="ListParagraph"/>
              <w:ind w:left="0"/>
            </w:pPr>
          </w:p>
        </w:tc>
        <w:tc>
          <w:tcPr>
            <w:tcW w:w="2003" w:type="dxa"/>
          </w:tcPr>
          <w:p w14:paraId="46FCF917" w14:textId="77777777" w:rsidR="009A0187" w:rsidRDefault="009A0187" w:rsidP="00F364EA">
            <w:pPr>
              <w:pStyle w:val="ListParagraph"/>
              <w:ind w:left="0"/>
            </w:pPr>
          </w:p>
        </w:tc>
        <w:tc>
          <w:tcPr>
            <w:tcW w:w="1964" w:type="dxa"/>
          </w:tcPr>
          <w:p w14:paraId="71ECD07A" w14:textId="77777777" w:rsidR="009A0187" w:rsidRDefault="009A0187" w:rsidP="00F364EA">
            <w:pPr>
              <w:pStyle w:val="ListParagraph"/>
              <w:ind w:left="0"/>
            </w:pPr>
          </w:p>
        </w:tc>
      </w:tr>
    </w:tbl>
    <w:p w14:paraId="0DC61C63" w14:textId="1AAD2613" w:rsidR="00F364EA" w:rsidRDefault="009A0187" w:rsidP="009A0187">
      <w:pPr>
        <w:pStyle w:val="ListParagraph"/>
        <w:numPr>
          <w:ilvl w:val="1"/>
          <w:numId w:val="30"/>
        </w:numPr>
      </w:pPr>
      <w:r>
        <w:t>Deduction Report</w:t>
      </w:r>
    </w:p>
    <w:tbl>
      <w:tblPr>
        <w:tblStyle w:val="TableGrid"/>
        <w:tblW w:w="9688" w:type="dxa"/>
        <w:tblInd w:w="720" w:type="dxa"/>
        <w:tblLook w:val="04A0" w:firstRow="1" w:lastRow="0" w:firstColumn="1" w:lastColumn="0" w:noHBand="0" w:noVBand="1"/>
      </w:tblPr>
      <w:tblGrid>
        <w:gridCol w:w="1826"/>
        <w:gridCol w:w="1908"/>
        <w:gridCol w:w="1987"/>
        <w:gridCol w:w="2003"/>
        <w:gridCol w:w="1964"/>
      </w:tblGrid>
      <w:tr w:rsidR="009A0187" w14:paraId="6EE879C6" w14:textId="77777777" w:rsidTr="00506A32">
        <w:trPr>
          <w:trHeight w:val="662"/>
        </w:trPr>
        <w:tc>
          <w:tcPr>
            <w:tcW w:w="1826" w:type="dxa"/>
          </w:tcPr>
          <w:p w14:paraId="1D5C87E8" w14:textId="77777777" w:rsidR="009A0187" w:rsidRDefault="009A0187" w:rsidP="00506A32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1908" w:type="dxa"/>
          </w:tcPr>
          <w:p w14:paraId="01D69172" w14:textId="77777777" w:rsidR="009A0187" w:rsidRDefault="009A0187" w:rsidP="00506A32">
            <w:pPr>
              <w:pStyle w:val="ListParagraph"/>
              <w:ind w:left="0"/>
            </w:pPr>
            <w:r>
              <w:t>Starting Salary</w:t>
            </w:r>
          </w:p>
        </w:tc>
        <w:tc>
          <w:tcPr>
            <w:tcW w:w="1987" w:type="dxa"/>
          </w:tcPr>
          <w:p w14:paraId="1F9684CE" w14:textId="45FCD9E6" w:rsidR="009A0187" w:rsidRDefault="009A0187" w:rsidP="00506A32">
            <w:pPr>
              <w:pStyle w:val="ListParagraph"/>
              <w:ind w:left="0"/>
            </w:pPr>
            <w:r>
              <w:t>Number of deductions</w:t>
            </w:r>
          </w:p>
        </w:tc>
        <w:tc>
          <w:tcPr>
            <w:tcW w:w="2003" w:type="dxa"/>
          </w:tcPr>
          <w:p w14:paraId="6C7183C4" w14:textId="0A3FADE3" w:rsidR="009A0187" w:rsidRDefault="009A0187" w:rsidP="00506A32">
            <w:pPr>
              <w:pStyle w:val="ListParagraph"/>
              <w:ind w:left="0"/>
            </w:pPr>
            <w:r>
              <w:t>Deduction %</w:t>
            </w:r>
          </w:p>
        </w:tc>
        <w:tc>
          <w:tcPr>
            <w:tcW w:w="1964" w:type="dxa"/>
          </w:tcPr>
          <w:p w14:paraId="59D8D822" w14:textId="68C595F2" w:rsidR="009A0187" w:rsidRDefault="009A0187" w:rsidP="00506A32">
            <w:pPr>
              <w:pStyle w:val="ListParagraph"/>
              <w:ind w:left="0"/>
            </w:pPr>
            <w:r>
              <w:t>Deduction Amount</w:t>
            </w:r>
          </w:p>
        </w:tc>
      </w:tr>
      <w:tr w:rsidR="009A0187" w14:paraId="1C6005E6" w14:textId="77777777" w:rsidTr="00506A32">
        <w:trPr>
          <w:trHeight w:val="344"/>
        </w:trPr>
        <w:tc>
          <w:tcPr>
            <w:tcW w:w="1826" w:type="dxa"/>
          </w:tcPr>
          <w:p w14:paraId="67949092" w14:textId="26367BBA" w:rsidR="009A0187" w:rsidRDefault="009A0187" w:rsidP="00506A3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08" w:type="dxa"/>
          </w:tcPr>
          <w:p w14:paraId="497B23C1" w14:textId="77777777" w:rsidR="009A0187" w:rsidRDefault="009A0187" w:rsidP="00506A32">
            <w:pPr>
              <w:pStyle w:val="ListParagraph"/>
              <w:ind w:left="0"/>
            </w:pPr>
          </w:p>
        </w:tc>
        <w:tc>
          <w:tcPr>
            <w:tcW w:w="1987" w:type="dxa"/>
          </w:tcPr>
          <w:p w14:paraId="1417807A" w14:textId="77777777" w:rsidR="009A0187" w:rsidRDefault="009A0187" w:rsidP="00506A32">
            <w:pPr>
              <w:pStyle w:val="ListParagraph"/>
              <w:ind w:left="0"/>
            </w:pPr>
          </w:p>
        </w:tc>
        <w:tc>
          <w:tcPr>
            <w:tcW w:w="2003" w:type="dxa"/>
          </w:tcPr>
          <w:p w14:paraId="64A8883B" w14:textId="77777777" w:rsidR="009A0187" w:rsidRDefault="009A0187" w:rsidP="00506A32">
            <w:pPr>
              <w:pStyle w:val="ListParagraph"/>
              <w:ind w:left="0"/>
            </w:pPr>
          </w:p>
        </w:tc>
        <w:tc>
          <w:tcPr>
            <w:tcW w:w="1964" w:type="dxa"/>
          </w:tcPr>
          <w:p w14:paraId="307F3D50" w14:textId="77777777" w:rsidR="009A0187" w:rsidRDefault="009A0187" w:rsidP="00506A32">
            <w:pPr>
              <w:pStyle w:val="ListParagraph"/>
              <w:ind w:left="0"/>
            </w:pPr>
          </w:p>
        </w:tc>
      </w:tr>
      <w:tr w:rsidR="009A0187" w14:paraId="211A4464" w14:textId="77777777" w:rsidTr="00506A32">
        <w:trPr>
          <w:trHeight w:val="344"/>
        </w:trPr>
        <w:tc>
          <w:tcPr>
            <w:tcW w:w="1826" w:type="dxa"/>
          </w:tcPr>
          <w:p w14:paraId="36625375" w14:textId="13354DBD" w:rsidR="009A0187" w:rsidRDefault="009A0187" w:rsidP="00506A3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08" w:type="dxa"/>
          </w:tcPr>
          <w:p w14:paraId="75286F91" w14:textId="77777777" w:rsidR="009A0187" w:rsidRDefault="009A0187" w:rsidP="00506A32">
            <w:pPr>
              <w:pStyle w:val="ListParagraph"/>
              <w:ind w:left="0"/>
            </w:pPr>
          </w:p>
        </w:tc>
        <w:tc>
          <w:tcPr>
            <w:tcW w:w="1987" w:type="dxa"/>
          </w:tcPr>
          <w:p w14:paraId="2B4CF321" w14:textId="77777777" w:rsidR="009A0187" w:rsidRDefault="009A0187" w:rsidP="00506A32">
            <w:pPr>
              <w:pStyle w:val="ListParagraph"/>
              <w:ind w:left="0"/>
            </w:pPr>
          </w:p>
        </w:tc>
        <w:tc>
          <w:tcPr>
            <w:tcW w:w="2003" w:type="dxa"/>
          </w:tcPr>
          <w:p w14:paraId="421810BB" w14:textId="77777777" w:rsidR="009A0187" w:rsidRDefault="009A0187" w:rsidP="00506A32">
            <w:pPr>
              <w:pStyle w:val="ListParagraph"/>
              <w:ind w:left="0"/>
            </w:pPr>
          </w:p>
        </w:tc>
        <w:tc>
          <w:tcPr>
            <w:tcW w:w="1964" w:type="dxa"/>
          </w:tcPr>
          <w:p w14:paraId="3046A44F" w14:textId="77777777" w:rsidR="009A0187" w:rsidRDefault="009A0187" w:rsidP="00506A32">
            <w:pPr>
              <w:pStyle w:val="ListParagraph"/>
              <w:ind w:left="0"/>
            </w:pPr>
          </w:p>
        </w:tc>
      </w:tr>
      <w:tr w:rsidR="009A0187" w14:paraId="0863D931" w14:textId="77777777" w:rsidTr="00506A32">
        <w:trPr>
          <w:trHeight w:val="344"/>
        </w:trPr>
        <w:tc>
          <w:tcPr>
            <w:tcW w:w="1826" w:type="dxa"/>
          </w:tcPr>
          <w:p w14:paraId="3E44C6B5" w14:textId="7EF403DA" w:rsidR="009A0187" w:rsidRDefault="009A0187" w:rsidP="00506A3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08" w:type="dxa"/>
          </w:tcPr>
          <w:p w14:paraId="6F87F3CE" w14:textId="77777777" w:rsidR="009A0187" w:rsidRDefault="009A0187" w:rsidP="00506A32">
            <w:pPr>
              <w:pStyle w:val="ListParagraph"/>
              <w:ind w:left="0"/>
            </w:pPr>
          </w:p>
        </w:tc>
        <w:tc>
          <w:tcPr>
            <w:tcW w:w="1987" w:type="dxa"/>
          </w:tcPr>
          <w:p w14:paraId="4DA125D0" w14:textId="77777777" w:rsidR="009A0187" w:rsidRDefault="009A0187" w:rsidP="00506A32">
            <w:pPr>
              <w:pStyle w:val="ListParagraph"/>
              <w:ind w:left="0"/>
            </w:pPr>
          </w:p>
        </w:tc>
        <w:tc>
          <w:tcPr>
            <w:tcW w:w="2003" w:type="dxa"/>
          </w:tcPr>
          <w:p w14:paraId="3A347FB1" w14:textId="77777777" w:rsidR="009A0187" w:rsidRDefault="009A0187" w:rsidP="00506A32">
            <w:pPr>
              <w:pStyle w:val="ListParagraph"/>
              <w:ind w:left="0"/>
            </w:pPr>
          </w:p>
        </w:tc>
        <w:tc>
          <w:tcPr>
            <w:tcW w:w="1964" w:type="dxa"/>
          </w:tcPr>
          <w:p w14:paraId="0B138F0F" w14:textId="77777777" w:rsidR="009A0187" w:rsidRDefault="009A0187" w:rsidP="00506A32">
            <w:pPr>
              <w:pStyle w:val="ListParagraph"/>
              <w:ind w:left="0"/>
            </w:pPr>
          </w:p>
        </w:tc>
      </w:tr>
    </w:tbl>
    <w:p w14:paraId="5365DFA4" w14:textId="56A2C2A4" w:rsidR="009A0187" w:rsidRDefault="009A0187" w:rsidP="009A0187">
      <w:pPr>
        <w:pStyle w:val="ListParagraph"/>
        <w:numPr>
          <w:ilvl w:val="1"/>
          <w:numId w:val="30"/>
        </w:numPr>
      </w:pPr>
      <w:r>
        <w:t>Prediction</w:t>
      </w:r>
    </w:p>
    <w:tbl>
      <w:tblPr>
        <w:tblStyle w:val="TableGrid"/>
        <w:tblW w:w="9688" w:type="dxa"/>
        <w:tblInd w:w="720" w:type="dxa"/>
        <w:tblLook w:val="04A0" w:firstRow="1" w:lastRow="0" w:firstColumn="1" w:lastColumn="0" w:noHBand="0" w:noVBand="1"/>
      </w:tblPr>
      <w:tblGrid>
        <w:gridCol w:w="1826"/>
        <w:gridCol w:w="1908"/>
        <w:gridCol w:w="1987"/>
        <w:gridCol w:w="2003"/>
        <w:gridCol w:w="1964"/>
      </w:tblGrid>
      <w:tr w:rsidR="009A0187" w14:paraId="1F935E7A" w14:textId="77777777" w:rsidTr="00506A32">
        <w:trPr>
          <w:trHeight w:val="662"/>
        </w:trPr>
        <w:tc>
          <w:tcPr>
            <w:tcW w:w="1826" w:type="dxa"/>
          </w:tcPr>
          <w:p w14:paraId="31590207" w14:textId="77777777" w:rsidR="009A0187" w:rsidRDefault="009A0187" w:rsidP="00506A32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1908" w:type="dxa"/>
          </w:tcPr>
          <w:p w14:paraId="3EAF858F" w14:textId="77777777" w:rsidR="009A0187" w:rsidRDefault="009A0187" w:rsidP="00506A32">
            <w:pPr>
              <w:pStyle w:val="ListParagraph"/>
              <w:ind w:left="0"/>
            </w:pPr>
            <w:r>
              <w:t>Starting Salary</w:t>
            </w:r>
          </w:p>
        </w:tc>
        <w:tc>
          <w:tcPr>
            <w:tcW w:w="1987" w:type="dxa"/>
          </w:tcPr>
          <w:p w14:paraId="6EA38F92" w14:textId="0E613DB4" w:rsidR="009A0187" w:rsidRDefault="009A0187" w:rsidP="00506A32">
            <w:pPr>
              <w:pStyle w:val="ListParagraph"/>
              <w:ind w:left="0"/>
            </w:pPr>
            <w:r>
              <w:t>Increment Amount</w:t>
            </w:r>
          </w:p>
        </w:tc>
        <w:tc>
          <w:tcPr>
            <w:tcW w:w="2003" w:type="dxa"/>
          </w:tcPr>
          <w:p w14:paraId="13C7BEF7" w14:textId="4EC8590D" w:rsidR="009A0187" w:rsidRDefault="009A0187" w:rsidP="00506A32">
            <w:pPr>
              <w:pStyle w:val="ListParagraph"/>
              <w:ind w:left="0"/>
            </w:pPr>
            <w:r>
              <w:t>Deduction Amount</w:t>
            </w:r>
          </w:p>
        </w:tc>
        <w:tc>
          <w:tcPr>
            <w:tcW w:w="1964" w:type="dxa"/>
          </w:tcPr>
          <w:p w14:paraId="70F5C4FF" w14:textId="7D9C06B6" w:rsidR="009A0187" w:rsidRDefault="009A0187" w:rsidP="00506A32">
            <w:pPr>
              <w:pStyle w:val="ListParagraph"/>
              <w:ind w:left="0"/>
            </w:pPr>
            <w:r>
              <w:t>Salary Growth</w:t>
            </w:r>
          </w:p>
        </w:tc>
      </w:tr>
      <w:tr w:rsidR="009A0187" w14:paraId="20C533B8" w14:textId="77777777" w:rsidTr="00506A32">
        <w:trPr>
          <w:trHeight w:val="344"/>
        </w:trPr>
        <w:tc>
          <w:tcPr>
            <w:tcW w:w="1826" w:type="dxa"/>
          </w:tcPr>
          <w:p w14:paraId="739C4143" w14:textId="7244CB3D" w:rsidR="009A0187" w:rsidRDefault="009A0187" w:rsidP="00506A3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08" w:type="dxa"/>
          </w:tcPr>
          <w:p w14:paraId="4C80AA77" w14:textId="77777777" w:rsidR="009A0187" w:rsidRDefault="009A0187" w:rsidP="00506A32">
            <w:pPr>
              <w:pStyle w:val="ListParagraph"/>
              <w:ind w:left="0"/>
            </w:pPr>
          </w:p>
        </w:tc>
        <w:tc>
          <w:tcPr>
            <w:tcW w:w="1987" w:type="dxa"/>
          </w:tcPr>
          <w:p w14:paraId="7F186C45" w14:textId="77777777" w:rsidR="009A0187" w:rsidRDefault="009A0187" w:rsidP="00506A32">
            <w:pPr>
              <w:pStyle w:val="ListParagraph"/>
              <w:ind w:left="0"/>
            </w:pPr>
          </w:p>
        </w:tc>
        <w:tc>
          <w:tcPr>
            <w:tcW w:w="2003" w:type="dxa"/>
          </w:tcPr>
          <w:p w14:paraId="66FE997C" w14:textId="77777777" w:rsidR="009A0187" w:rsidRDefault="009A0187" w:rsidP="00506A32">
            <w:pPr>
              <w:pStyle w:val="ListParagraph"/>
              <w:ind w:left="0"/>
            </w:pPr>
          </w:p>
        </w:tc>
        <w:tc>
          <w:tcPr>
            <w:tcW w:w="1964" w:type="dxa"/>
          </w:tcPr>
          <w:p w14:paraId="50532527" w14:textId="77777777" w:rsidR="009A0187" w:rsidRDefault="009A0187" w:rsidP="00506A32">
            <w:pPr>
              <w:pStyle w:val="ListParagraph"/>
              <w:ind w:left="0"/>
            </w:pPr>
          </w:p>
        </w:tc>
      </w:tr>
      <w:tr w:rsidR="009A0187" w14:paraId="11CABBC7" w14:textId="77777777" w:rsidTr="00506A32">
        <w:trPr>
          <w:trHeight w:val="344"/>
        </w:trPr>
        <w:tc>
          <w:tcPr>
            <w:tcW w:w="1826" w:type="dxa"/>
          </w:tcPr>
          <w:p w14:paraId="40108214" w14:textId="5435C58A" w:rsidR="009A0187" w:rsidRDefault="009A0187" w:rsidP="00506A3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08" w:type="dxa"/>
          </w:tcPr>
          <w:p w14:paraId="545B0312" w14:textId="77777777" w:rsidR="009A0187" w:rsidRDefault="009A0187" w:rsidP="00506A32">
            <w:pPr>
              <w:pStyle w:val="ListParagraph"/>
              <w:ind w:left="0"/>
            </w:pPr>
          </w:p>
        </w:tc>
        <w:tc>
          <w:tcPr>
            <w:tcW w:w="1987" w:type="dxa"/>
          </w:tcPr>
          <w:p w14:paraId="4291A028" w14:textId="77777777" w:rsidR="009A0187" w:rsidRDefault="009A0187" w:rsidP="00506A32">
            <w:pPr>
              <w:pStyle w:val="ListParagraph"/>
              <w:ind w:left="0"/>
            </w:pPr>
          </w:p>
        </w:tc>
        <w:tc>
          <w:tcPr>
            <w:tcW w:w="2003" w:type="dxa"/>
          </w:tcPr>
          <w:p w14:paraId="67B9F778" w14:textId="77777777" w:rsidR="009A0187" w:rsidRDefault="009A0187" w:rsidP="00506A32">
            <w:pPr>
              <w:pStyle w:val="ListParagraph"/>
              <w:ind w:left="0"/>
            </w:pPr>
          </w:p>
        </w:tc>
        <w:tc>
          <w:tcPr>
            <w:tcW w:w="1964" w:type="dxa"/>
          </w:tcPr>
          <w:p w14:paraId="6457A7BC" w14:textId="77777777" w:rsidR="009A0187" w:rsidRDefault="009A0187" w:rsidP="00506A32">
            <w:pPr>
              <w:pStyle w:val="ListParagraph"/>
              <w:ind w:left="0"/>
            </w:pPr>
          </w:p>
        </w:tc>
      </w:tr>
      <w:tr w:rsidR="009A0187" w14:paraId="44C839B9" w14:textId="77777777" w:rsidTr="00506A32">
        <w:trPr>
          <w:trHeight w:val="344"/>
        </w:trPr>
        <w:tc>
          <w:tcPr>
            <w:tcW w:w="1826" w:type="dxa"/>
          </w:tcPr>
          <w:p w14:paraId="5C9F395B" w14:textId="2DE82C01" w:rsidR="009A0187" w:rsidRDefault="009A0187" w:rsidP="00506A3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08" w:type="dxa"/>
          </w:tcPr>
          <w:p w14:paraId="636852A4" w14:textId="77777777" w:rsidR="009A0187" w:rsidRDefault="009A0187" w:rsidP="00506A32">
            <w:pPr>
              <w:pStyle w:val="ListParagraph"/>
              <w:ind w:left="0"/>
            </w:pPr>
          </w:p>
        </w:tc>
        <w:tc>
          <w:tcPr>
            <w:tcW w:w="1987" w:type="dxa"/>
          </w:tcPr>
          <w:p w14:paraId="34373DB6" w14:textId="77777777" w:rsidR="009A0187" w:rsidRDefault="009A0187" w:rsidP="00506A32">
            <w:pPr>
              <w:pStyle w:val="ListParagraph"/>
              <w:ind w:left="0"/>
            </w:pPr>
          </w:p>
        </w:tc>
        <w:tc>
          <w:tcPr>
            <w:tcW w:w="2003" w:type="dxa"/>
          </w:tcPr>
          <w:p w14:paraId="46474AAE" w14:textId="77777777" w:rsidR="009A0187" w:rsidRDefault="009A0187" w:rsidP="00506A32">
            <w:pPr>
              <w:pStyle w:val="ListParagraph"/>
              <w:ind w:left="0"/>
            </w:pPr>
          </w:p>
        </w:tc>
        <w:tc>
          <w:tcPr>
            <w:tcW w:w="1964" w:type="dxa"/>
          </w:tcPr>
          <w:p w14:paraId="3808CDB4" w14:textId="77777777" w:rsidR="009A0187" w:rsidRDefault="009A0187" w:rsidP="00506A32">
            <w:pPr>
              <w:pStyle w:val="ListParagraph"/>
              <w:ind w:left="0"/>
            </w:pPr>
          </w:p>
        </w:tc>
      </w:tr>
    </w:tbl>
    <w:p w14:paraId="06B3E84C" w14:textId="37408EE7" w:rsidR="000A0F9B" w:rsidRDefault="000A0F9B" w:rsidP="000A0F9B"/>
    <w:p w14:paraId="42B6F8C7" w14:textId="6B7DF980" w:rsidR="008E0D14" w:rsidRDefault="008E0D14" w:rsidP="008E0D14">
      <w:pPr>
        <w:pStyle w:val="Heading1"/>
      </w:pPr>
      <w:r>
        <w:t>Guidelines:</w:t>
      </w:r>
    </w:p>
    <w:p w14:paraId="5AD994F1" w14:textId="572AED04" w:rsidR="008E0D14" w:rsidRDefault="008E0D14" w:rsidP="008E0D14">
      <w:r>
        <w:t>Push the code changes to the internal GIT repository after every feature/step development.</w:t>
      </w:r>
    </w:p>
    <w:p w14:paraId="65E48672" w14:textId="77777777" w:rsidR="008029D1" w:rsidRDefault="008029D1" w:rsidP="008029D1">
      <w:pPr>
        <w:pStyle w:val="Heading1"/>
      </w:pPr>
      <w:r>
        <w:t>Challenge – for the ones who love code adventures:</w:t>
      </w:r>
    </w:p>
    <w:p w14:paraId="24D3A16D" w14:textId="5384F983" w:rsidR="008029D1" w:rsidRPr="008E0D14" w:rsidRDefault="008029D1" w:rsidP="008E0D14">
      <w:r>
        <w:t>Try solving the above problem using Java 8 lambda expressions</w:t>
      </w:r>
    </w:p>
    <w:sectPr w:rsidR="008029D1" w:rsidRPr="008E0D14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D6B88" w14:textId="77777777" w:rsidR="00644F67" w:rsidRDefault="00644F67">
      <w:pPr>
        <w:spacing w:after="0" w:line="240" w:lineRule="auto"/>
      </w:pPr>
      <w:r>
        <w:separator/>
      </w:r>
    </w:p>
  </w:endnote>
  <w:endnote w:type="continuationSeparator" w:id="0">
    <w:p w14:paraId="1B0396C4" w14:textId="77777777" w:rsidR="00644F67" w:rsidRDefault="00644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C93A7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34621" w14:textId="77777777" w:rsidR="00644F67" w:rsidRDefault="00644F67">
      <w:pPr>
        <w:spacing w:after="0" w:line="240" w:lineRule="auto"/>
      </w:pPr>
      <w:r>
        <w:separator/>
      </w:r>
    </w:p>
  </w:footnote>
  <w:footnote w:type="continuationSeparator" w:id="0">
    <w:p w14:paraId="4FF07439" w14:textId="77777777" w:rsidR="00644F67" w:rsidRDefault="00644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04B3A"/>
    <w:multiLevelType w:val="hybridMultilevel"/>
    <w:tmpl w:val="CEB2F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9F241F"/>
    <w:multiLevelType w:val="hybridMultilevel"/>
    <w:tmpl w:val="6C162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363AA"/>
    <w:multiLevelType w:val="hybridMultilevel"/>
    <w:tmpl w:val="800A92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B33379D"/>
    <w:multiLevelType w:val="hybridMultilevel"/>
    <w:tmpl w:val="B79C4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8"/>
  </w:num>
  <w:num w:numId="14">
    <w:abstractNumId w:val="17"/>
  </w:num>
  <w:num w:numId="15">
    <w:abstractNumId w:val="19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1"/>
  </w:num>
  <w:num w:numId="28">
    <w:abstractNumId w:val="14"/>
  </w:num>
  <w:num w:numId="29">
    <w:abstractNumId w:val="1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BE"/>
    <w:rsid w:val="000A0F9B"/>
    <w:rsid w:val="00116204"/>
    <w:rsid w:val="00123E1E"/>
    <w:rsid w:val="00124DF5"/>
    <w:rsid w:val="0013591F"/>
    <w:rsid w:val="001776E0"/>
    <w:rsid w:val="00216BF8"/>
    <w:rsid w:val="0024640E"/>
    <w:rsid w:val="002C1B16"/>
    <w:rsid w:val="00312F56"/>
    <w:rsid w:val="0046781F"/>
    <w:rsid w:val="0053022C"/>
    <w:rsid w:val="0056353D"/>
    <w:rsid w:val="005A3A0B"/>
    <w:rsid w:val="00644F67"/>
    <w:rsid w:val="006C3B3B"/>
    <w:rsid w:val="00771F16"/>
    <w:rsid w:val="00777D18"/>
    <w:rsid w:val="0078294C"/>
    <w:rsid w:val="008029D1"/>
    <w:rsid w:val="008218C1"/>
    <w:rsid w:val="008423EE"/>
    <w:rsid w:val="00855148"/>
    <w:rsid w:val="00857E06"/>
    <w:rsid w:val="008B24BE"/>
    <w:rsid w:val="008B6008"/>
    <w:rsid w:val="008E0D14"/>
    <w:rsid w:val="008E263F"/>
    <w:rsid w:val="009050DE"/>
    <w:rsid w:val="009145FE"/>
    <w:rsid w:val="00915A79"/>
    <w:rsid w:val="00971DEC"/>
    <w:rsid w:val="009A0187"/>
    <w:rsid w:val="009A41D3"/>
    <w:rsid w:val="009D75C7"/>
    <w:rsid w:val="009E492F"/>
    <w:rsid w:val="00AB25F8"/>
    <w:rsid w:val="00B64B70"/>
    <w:rsid w:val="00B66857"/>
    <w:rsid w:val="00BA39E0"/>
    <w:rsid w:val="00BA3B94"/>
    <w:rsid w:val="00BC3C55"/>
    <w:rsid w:val="00BE7265"/>
    <w:rsid w:val="00C07BE9"/>
    <w:rsid w:val="00CA660E"/>
    <w:rsid w:val="00CC5504"/>
    <w:rsid w:val="00CE6A00"/>
    <w:rsid w:val="00D854F3"/>
    <w:rsid w:val="00E91FF2"/>
    <w:rsid w:val="00EA2E17"/>
    <w:rsid w:val="00EB76C9"/>
    <w:rsid w:val="00F0295B"/>
    <w:rsid w:val="00F364EA"/>
    <w:rsid w:val="00F9577D"/>
    <w:rsid w:val="00FC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A8434"/>
  <w15:chartTrackingRefBased/>
  <w15:docId w15:val="{5E09966F-F9F9-4CD6-B1B6-268EA7DC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8B24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A39E0"/>
    <w:rPr>
      <w:color w:val="605E5C"/>
      <w:shd w:val="clear" w:color="auto" w:fill="E1DFDD"/>
    </w:rPr>
  </w:style>
  <w:style w:type="character" w:customStyle="1" w:styleId="pl-smi">
    <w:name w:val="pl-smi"/>
    <w:basedOn w:val="DefaultParagraphFont"/>
    <w:rsid w:val="00F364EA"/>
  </w:style>
  <w:style w:type="character" w:customStyle="1" w:styleId="pl-k">
    <w:name w:val="pl-k"/>
    <w:basedOn w:val="DefaultParagraphFont"/>
    <w:rsid w:val="00F364EA"/>
  </w:style>
  <w:style w:type="character" w:customStyle="1" w:styleId="pl-s">
    <w:name w:val="pl-s"/>
    <w:basedOn w:val="DefaultParagraphFont"/>
    <w:rsid w:val="00F364EA"/>
  </w:style>
  <w:style w:type="character" w:customStyle="1" w:styleId="pl-pds">
    <w:name w:val="pl-pds"/>
    <w:basedOn w:val="DefaultParagraphFont"/>
    <w:rsid w:val="00F364EA"/>
  </w:style>
  <w:style w:type="table" w:styleId="TableGrid">
    <w:name w:val="Table Grid"/>
    <w:basedOn w:val="TableNormal"/>
    <w:uiPriority w:val="39"/>
    <w:rsid w:val="00F36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dhi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42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Pradhi</dc:creator>
  <cp:keywords/>
  <dc:description/>
  <cp:lastModifiedBy>Pradhi</cp:lastModifiedBy>
  <cp:revision>11</cp:revision>
  <dcterms:created xsi:type="dcterms:W3CDTF">2018-10-08T10:41:00Z</dcterms:created>
  <dcterms:modified xsi:type="dcterms:W3CDTF">2018-10-11T15:03:00Z</dcterms:modified>
</cp:coreProperties>
</file>