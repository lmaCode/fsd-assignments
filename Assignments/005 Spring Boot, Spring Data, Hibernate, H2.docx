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9159" w14:textId="39A1F440" w:rsidR="00BA39E0" w:rsidRDefault="00BA39E0" w:rsidP="00BA39E0">
      <w:pPr>
        <w:pStyle w:val="Heading1"/>
      </w:pPr>
      <w:r>
        <w:t>Assignment:</w:t>
      </w:r>
    </w:p>
    <w:p w14:paraId="48511B4C" w14:textId="4C92D7F1" w:rsidR="00BA39E0" w:rsidRDefault="003E10CB" w:rsidP="00BA39E0">
      <w:r w:rsidRPr="003E10CB">
        <w:t xml:space="preserve">Spring </w:t>
      </w:r>
      <w:r w:rsidR="00D029B5">
        <w:t>Boot, Spring Data, Hibernate, H2, Spring Aspects</w:t>
      </w:r>
      <w:r w:rsidR="00E41F45">
        <w:t xml:space="preserve">, </w:t>
      </w:r>
      <w:proofErr w:type="spellStart"/>
      <w:r w:rsidR="00E41F45">
        <w:t>Thymeleaf</w:t>
      </w:r>
      <w:proofErr w:type="spellEnd"/>
    </w:p>
    <w:p w14:paraId="58D9B1FC" w14:textId="77777777" w:rsidR="00BA39E0" w:rsidRDefault="008B24BE" w:rsidP="00BA39E0">
      <w:pPr>
        <w:pStyle w:val="Heading1"/>
      </w:pPr>
      <w:r>
        <w:t xml:space="preserve">Develop: </w:t>
      </w:r>
    </w:p>
    <w:p w14:paraId="5ACCA60B" w14:textId="364EE539" w:rsidR="00BA39E0" w:rsidRDefault="003E10CB" w:rsidP="00BA39E0">
      <w:r>
        <w:t>User Registration &amp; Login with C</w:t>
      </w:r>
      <w:r w:rsidR="00E26AAA">
        <w:t>APTCHA (</w:t>
      </w:r>
      <w:r w:rsidR="00E26AAA" w:rsidRPr="00E26AAA">
        <w:t>Completely Automated Public Turing test to tell Computers and Human Apart</w:t>
      </w:r>
      <w:r w:rsidR="00E26AAA">
        <w:t>)</w:t>
      </w:r>
      <w:r w:rsidR="0003381E">
        <w:t xml:space="preserve"> and one super admin</w:t>
      </w:r>
    </w:p>
    <w:p w14:paraId="3368FDC7" w14:textId="243C3ABC" w:rsidR="00C75E5B" w:rsidRDefault="00C75E5B" w:rsidP="00C75E5B">
      <w:pPr>
        <w:pStyle w:val="Heading1"/>
      </w:pPr>
      <w:r>
        <w:t>Technologies Used:</w:t>
      </w:r>
    </w:p>
    <w:p w14:paraId="5715D847" w14:textId="6CCB4694" w:rsidR="00C75E5B" w:rsidRDefault="00C75E5B" w:rsidP="00C75E5B">
      <w:pPr>
        <w:pStyle w:val="ListParagraph"/>
        <w:numPr>
          <w:ilvl w:val="0"/>
          <w:numId w:val="30"/>
        </w:numPr>
      </w:pPr>
      <w:r>
        <w:t xml:space="preserve">Spring </w:t>
      </w:r>
      <w:r w:rsidR="005B33BC">
        <w:t>Boot</w:t>
      </w:r>
    </w:p>
    <w:p w14:paraId="7C17104E" w14:textId="103C2E3C" w:rsidR="00C75E5B" w:rsidRDefault="00C75E5B" w:rsidP="00C75E5B">
      <w:pPr>
        <w:pStyle w:val="ListParagraph"/>
        <w:numPr>
          <w:ilvl w:val="0"/>
          <w:numId w:val="30"/>
        </w:numPr>
      </w:pPr>
      <w:r>
        <w:t>Spring Security</w:t>
      </w:r>
    </w:p>
    <w:p w14:paraId="1BD96B7C" w14:textId="7A3A2493" w:rsidR="00C75E5B" w:rsidRDefault="00C75E5B" w:rsidP="00C75E5B">
      <w:pPr>
        <w:pStyle w:val="ListParagraph"/>
        <w:numPr>
          <w:ilvl w:val="0"/>
          <w:numId w:val="30"/>
        </w:numPr>
      </w:pPr>
      <w:r>
        <w:t xml:space="preserve">Spring </w:t>
      </w:r>
      <w:r w:rsidR="005B33BC">
        <w:t>Data</w:t>
      </w:r>
    </w:p>
    <w:p w14:paraId="7EFD444B" w14:textId="4529717B" w:rsidR="00C75E5B" w:rsidRDefault="005B33BC" w:rsidP="00C75E5B">
      <w:pPr>
        <w:pStyle w:val="ListParagraph"/>
        <w:numPr>
          <w:ilvl w:val="0"/>
          <w:numId w:val="30"/>
        </w:numPr>
      </w:pPr>
      <w:r>
        <w:t>Spring Tool Suite</w:t>
      </w:r>
    </w:p>
    <w:p w14:paraId="5531DFB0" w14:textId="367C0137" w:rsidR="00C75E5B" w:rsidRDefault="00C75E5B" w:rsidP="00C75E5B">
      <w:pPr>
        <w:pStyle w:val="ListParagraph"/>
        <w:numPr>
          <w:ilvl w:val="0"/>
          <w:numId w:val="30"/>
        </w:numPr>
      </w:pPr>
      <w:r>
        <w:t xml:space="preserve">JDK </w:t>
      </w:r>
    </w:p>
    <w:p w14:paraId="755F593F" w14:textId="4E477412" w:rsidR="00C75E5B" w:rsidRDefault="00C75E5B" w:rsidP="00C75E5B">
      <w:pPr>
        <w:pStyle w:val="ListParagraph"/>
        <w:numPr>
          <w:ilvl w:val="0"/>
          <w:numId w:val="30"/>
        </w:numPr>
      </w:pPr>
      <w:r>
        <w:t xml:space="preserve">Maven </w:t>
      </w:r>
    </w:p>
    <w:p w14:paraId="35A5F4D8" w14:textId="61F35812" w:rsidR="00C75E5B" w:rsidRDefault="00C75E5B" w:rsidP="00C75E5B">
      <w:pPr>
        <w:pStyle w:val="ListParagraph"/>
        <w:numPr>
          <w:ilvl w:val="0"/>
          <w:numId w:val="30"/>
        </w:numPr>
      </w:pPr>
      <w:r>
        <w:t>H2 In-Memory Database</w:t>
      </w:r>
    </w:p>
    <w:p w14:paraId="4F8682F4" w14:textId="2218D75B" w:rsidR="005B33BC" w:rsidRPr="00C75E5B" w:rsidRDefault="005B33BC" w:rsidP="00C75E5B">
      <w:pPr>
        <w:pStyle w:val="ListParagraph"/>
        <w:numPr>
          <w:ilvl w:val="0"/>
          <w:numId w:val="30"/>
        </w:numPr>
      </w:pPr>
      <w:proofErr w:type="spellStart"/>
      <w:r>
        <w:t>Thymeleaf</w:t>
      </w:r>
      <w:proofErr w:type="spellEnd"/>
      <w:r>
        <w:t xml:space="preserve"> Template Engine</w:t>
      </w:r>
    </w:p>
    <w:p w14:paraId="499BD25C" w14:textId="56B1231D" w:rsidR="00771F16" w:rsidRDefault="008B24BE">
      <w:pPr>
        <w:pStyle w:val="Heading1"/>
      </w:pPr>
      <w:r>
        <w:t>Description:</w:t>
      </w:r>
    </w:p>
    <w:p w14:paraId="6D7D23E7" w14:textId="4B76A8A8" w:rsidR="00D56075" w:rsidRDefault="00D56075" w:rsidP="00D56075">
      <w:pPr>
        <w:pStyle w:val="ListParagraph"/>
        <w:numPr>
          <w:ilvl w:val="0"/>
          <w:numId w:val="27"/>
        </w:numPr>
      </w:pPr>
      <w:r>
        <w:t>Create User Registration page with captcha.</w:t>
      </w:r>
    </w:p>
    <w:p w14:paraId="22311936" w14:textId="73459C2F" w:rsidR="00D56075" w:rsidRDefault="00D56075" w:rsidP="00D56075">
      <w:pPr>
        <w:pStyle w:val="ListParagraph"/>
        <w:numPr>
          <w:ilvl w:val="0"/>
          <w:numId w:val="27"/>
        </w:numPr>
      </w:pPr>
      <w:r>
        <w:t xml:space="preserve">Registered user details must be </w:t>
      </w:r>
      <w:proofErr w:type="gramStart"/>
      <w:r>
        <w:t>save</w:t>
      </w:r>
      <w:proofErr w:type="gramEnd"/>
      <w:r>
        <w:t xml:space="preserve"> to H2 in-memory database</w:t>
      </w:r>
    </w:p>
    <w:p w14:paraId="51C9226C" w14:textId="1FD7B790" w:rsidR="00D56075" w:rsidRDefault="00D56075" w:rsidP="00D56075">
      <w:pPr>
        <w:pStyle w:val="ListParagraph"/>
        <w:numPr>
          <w:ilvl w:val="0"/>
          <w:numId w:val="27"/>
        </w:numPr>
      </w:pPr>
      <w:r>
        <w:t>Create login page with captcha</w:t>
      </w:r>
    </w:p>
    <w:p w14:paraId="31A9CE54" w14:textId="2CDF6710" w:rsidR="00C75E5B" w:rsidRDefault="00C75E5B" w:rsidP="00D56075">
      <w:pPr>
        <w:pStyle w:val="ListParagraph"/>
        <w:numPr>
          <w:ilvl w:val="0"/>
          <w:numId w:val="27"/>
        </w:numPr>
      </w:pPr>
      <w:r>
        <w:t>Captcha should have a reload button to re-</w:t>
      </w:r>
      <w:r w:rsidRPr="00C75E5B">
        <w:t>send request to regenerate the captcha</w:t>
      </w:r>
    </w:p>
    <w:p w14:paraId="2C3A5A15" w14:textId="07EF250C" w:rsidR="00D56075" w:rsidRDefault="00D56075" w:rsidP="00D56075">
      <w:pPr>
        <w:pStyle w:val="ListParagraph"/>
        <w:numPr>
          <w:ilvl w:val="0"/>
          <w:numId w:val="27"/>
        </w:numPr>
      </w:pPr>
      <w:r>
        <w:t xml:space="preserve">Write </w:t>
      </w:r>
      <w:proofErr w:type="gramStart"/>
      <w:r>
        <w:t>server side</w:t>
      </w:r>
      <w:proofErr w:type="gramEnd"/>
      <w:r>
        <w:t xml:space="preserve"> code for generating captcha image and sending it back with response.</w:t>
      </w:r>
    </w:p>
    <w:p w14:paraId="065F0836" w14:textId="176EF902" w:rsidR="00BC3C55" w:rsidRDefault="00D56075" w:rsidP="003B7D8C">
      <w:pPr>
        <w:pStyle w:val="ListParagraph"/>
        <w:numPr>
          <w:ilvl w:val="0"/>
          <w:numId w:val="27"/>
        </w:numPr>
      </w:pPr>
      <w:r>
        <w:t>Code to verify whether the captcha string entered by user and stored in the session matches or not.</w:t>
      </w:r>
    </w:p>
    <w:p w14:paraId="17538C95" w14:textId="2A782205" w:rsidR="003C7187" w:rsidRDefault="003C7187" w:rsidP="003B7D8C">
      <w:pPr>
        <w:pStyle w:val="ListParagraph"/>
        <w:numPr>
          <w:ilvl w:val="0"/>
          <w:numId w:val="27"/>
        </w:numPr>
      </w:pPr>
      <w:r>
        <w:t xml:space="preserve">Implement views for the page using </w:t>
      </w:r>
      <w:proofErr w:type="spellStart"/>
      <w:r>
        <w:t>thymeleaf</w:t>
      </w:r>
      <w:proofErr w:type="spellEnd"/>
      <w:r w:rsidR="00384164">
        <w:t>.</w:t>
      </w:r>
    </w:p>
    <w:p w14:paraId="5DBDF5E7" w14:textId="6122128A" w:rsidR="0082512E" w:rsidRDefault="0082512E" w:rsidP="003B7D8C">
      <w:pPr>
        <w:pStyle w:val="ListParagraph"/>
        <w:numPr>
          <w:ilvl w:val="0"/>
          <w:numId w:val="27"/>
        </w:numPr>
      </w:pPr>
      <w:r>
        <w:t>Use Spring Security for managing user roles (guest user, logged-in user, super-admin user)</w:t>
      </w:r>
    </w:p>
    <w:p w14:paraId="73799252" w14:textId="13D71806" w:rsidR="00BA39E0" w:rsidRDefault="00BA39E0" w:rsidP="00BA39E0">
      <w:pPr>
        <w:pStyle w:val="Heading1"/>
      </w:pPr>
      <w:r>
        <w:t>UI Guidelines:</w:t>
      </w:r>
    </w:p>
    <w:p w14:paraId="020ADB3D" w14:textId="6DA235A1" w:rsidR="003B7D8C" w:rsidRDefault="0083482C" w:rsidP="00EA2E17">
      <w:pPr>
        <w:pStyle w:val="ListParagraph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595CB" wp14:editId="56996665">
                <wp:simplePos x="0" y="0"/>
                <wp:positionH relativeFrom="column">
                  <wp:posOffset>1660322</wp:posOffset>
                </wp:positionH>
                <wp:positionV relativeFrom="paragraph">
                  <wp:posOffset>250520</wp:posOffset>
                </wp:positionV>
                <wp:extent cx="1784908" cy="226771"/>
                <wp:effectExtent l="0" t="0" r="2540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B22DD" w14:textId="77777777" w:rsidR="005D529A" w:rsidRDefault="005D52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595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0.75pt;margin-top:19.75pt;width:140.5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" fillcolor="white [3201]" strokeweight=".5pt">
                <v:textbox>
                  <w:txbxContent>
                    <w:p w14:paraId="44BB22DD" w14:textId="77777777" w:rsidR="005D529A" w:rsidRDefault="005D529A"/>
                  </w:txbxContent>
                </v:textbox>
              </v:shape>
            </w:pict>
          </mc:Fallback>
        </mc:AlternateContent>
      </w:r>
      <w:r w:rsidR="00B71F67">
        <w:t>Registration Screen</w:t>
      </w:r>
    </w:p>
    <w:p w14:paraId="7D9E19A4" w14:textId="0F041DBD" w:rsidR="00B71F67" w:rsidRDefault="0083482C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B37C6" wp14:editId="072D7BA2">
                <wp:simplePos x="0" y="0"/>
                <wp:positionH relativeFrom="column">
                  <wp:posOffset>1660550</wp:posOffset>
                </wp:positionH>
                <wp:positionV relativeFrom="paragraph">
                  <wp:posOffset>250622</wp:posOffset>
                </wp:positionV>
                <wp:extent cx="2414016" cy="226771"/>
                <wp:effectExtent l="0" t="0" r="2476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16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B3B48" w14:textId="77777777" w:rsidR="005D529A" w:rsidRDefault="005D529A" w:rsidP="0083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B37C6" id="Text Box 2" o:spid="_x0000_s1027" type="#_x0000_t202" style="position:absolute;left:0;text-align:left;margin-left:130.75pt;margin-top:19.75pt;width:190.1pt;height:17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" fillcolor="white [3201]" strokeweight=".5pt">
                <v:textbox>
                  <w:txbxContent>
                    <w:p w14:paraId="4C5B3B48" w14:textId="77777777" w:rsidR="005D529A" w:rsidRDefault="005D529A" w:rsidP="0083482C"/>
                  </w:txbxContent>
                </v:textbox>
              </v:shape>
            </w:pict>
          </mc:Fallback>
        </mc:AlternateContent>
      </w:r>
      <w:r>
        <w:t xml:space="preserve">Name: </w:t>
      </w:r>
    </w:p>
    <w:p w14:paraId="3088A3BF" w14:textId="12CFFB7F" w:rsidR="0083482C" w:rsidRDefault="0083482C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EC0DA" wp14:editId="6E71C38B">
                <wp:simplePos x="0" y="0"/>
                <wp:positionH relativeFrom="column">
                  <wp:posOffset>1653235</wp:posOffset>
                </wp:positionH>
                <wp:positionV relativeFrom="paragraph">
                  <wp:posOffset>235534</wp:posOffset>
                </wp:positionV>
                <wp:extent cx="1799539" cy="226771"/>
                <wp:effectExtent l="0" t="0" r="1079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F3F8D" w14:textId="77777777" w:rsidR="005D529A" w:rsidRDefault="005D529A" w:rsidP="0083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EC0DA" id="Text Box 3" o:spid="_x0000_s1028" type="#_x0000_t202" style="position:absolute;left:0;text-align:left;margin-left:130.2pt;margin-top:18.55pt;width:141.7pt;height:17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" fillcolor="white [3201]" strokeweight=".5pt">
                <v:textbox>
                  <w:txbxContent>
                    <w:p w14:paraId="18AF3F8D" w14:textId="77777777" w:rsidR="005D529A" w:rsidRDefault="005D529A" w:rsidP="0083482C"/>
                  </w:txbxContent>
                </v:textbox>
              </v:shape>
            </w:pict>
          </mc:Fallback>
        </mc:AlternateContent>
      </w:r>
      <w:r>
        <w:t>Email:</w:t>
      </w:r>
    </w:p>
    <w:p w14:paraId="03B27381" w14:textId="5C770BF6" w:rsidR="0083482C" w:rsidRDefault="0083482C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5890E" wp14:editId="0F047F82">
                <wp:simplePos x="0" y="0"/>
                <wp:positionH relativeFrom="column">
                  <wp:posOffset>1659890</wp:posOffset>
                </wp:positionH>
                <wp:positionV relativeFrom="paragraph">
                  <wp:posOffset>226517</wp:posOffset>
                </wp:positionV>
                <wp:extent cx="1784908" cy="226771"/>
                <wp:effectExtent l="0" t="0" r="2540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94241" w14:textId="77777777" w:rsidR="005D529A" w:rsidRDefault="005D52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5890E" id="Text Box 4" o:spid="_x0000_s1029" type="#_x0000_t202" style="position:absolute;left:0;text-align:left;margin-left:130.7pt;margin-top:17.85pt;width:140.55pt;height:1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" fillcolor="white [3201]" strokeweight=".5pt">
                <v:textbox>
                  <w:txbxContent>
                    <w:p w14:paraId="40394241" w14:textId="77777777" w:rsidR="005D529A" w:rsidRDefault="005D529A"/>
                  </w:txbxContent>
                </v:textbox>
              </v:shape>
            </w:pict>
          </mc:Fallback>
        </mc:AlternateContent>
      </w:r>
      <w:r>
        <w:t>Username:</w:t>
      </w:r>
    </w:p>
    <w:p w14:paraId="49AD8BBA" w14:textId="065BED38" w:rsidR="0083482C" w:rsidRDefault="0083482C" w:rsidP="0083482C">
      <w:pPr>
        <w:ind w:left="720" w:firstLine="720"/>
      </w:pPr>
      <w:r>
        <w:t>Password:</w:t>
      </w:r>
    </w:p>
    <w:p w14:paraId="2DDF3C04" w14:textId="43C75662" w:rsidR="0083482C" w:rsidRDefault="00AA1A08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6E9D3" wp14:editId="03987960">
                <wp:simplePos x="0" y="0"/>
                <wp:positionH relativeFrom="column">
                  <wp:posOffset>2209190</wp:posOffset>
                </wp:positionH>
                <wp:positionV relativeFrom="paragraph">
                  <wp:posOffset>176276</wp:posOffset>
                </wp:positionV>
                <wp:extent cx="1221639" cy="226771"/>
                <wp:effectExtent l="0" t="0" r="1714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05000" w14:textId="4F6F9B10" w:rsidR="005D529A" w:rsidRPr="00AA1A08" w:rsidRDefault="005D529A">
                            <w:pPr>
                              <w:rPr>
                                <w:color w:val="D9D9D9" w:themeColor="background1" w:themeShade="D9"/>
                                <w:lang w:val="en-IN"/>
                              </w:rPr>
                            </w:pPr>
                            <w:r w:rsidRPr="00AA1A08">
                              <w:rPr>
                                <w:color w:val="D9D9D9" w:themeColor="background1" w:themeShade="D9"/>
                                <w:lang w:val="en-IN"/>
                              </w:rPr>
                              <w:t>Enter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6E9D3" id="Text Box 8" o:spid="_x0000_s1030" type="#_x0000_t202" style="position:absolute;left:0;text-align:left;margin-left:173.95pt;margin-top:13.9pt;width:96.2pt;height:17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" fillcolor="white [3201]" strokeweight=".5pt">
                <v:textbox inset="0,0,0,0">
                  <w:txbxContent>
                    <w:p w14:paraId="46F05000" w14:textId="4F6F9B10" w:rsidR="005D529A" w:rsidRPr="00AA1A08" w:rsidRDefault="005D529A">
                      <w:pPr>
                        <w:rPr>
                          <w:color w:val="D9D9D9" w:themeColor="background1" w:themeShade="D9"/>
                          <w:lang w:val="en-IN"/>
                        </w:rPr>
                      </w:pPr>
                      <w:r w:rsidRPr="00AA1A08">
                        <w:rPr>
                          <w:color w:val="D9D9D9" w:themeColor="background1" w:themeShade="D9"/>
                          <w:lang w:val="en-IN"/>
                        </w:rPr>
                        <w:t>Enter Captcha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964E935" wp14:editId="2FFE5D81">
            <wp:simplePos x="0" y="0"/>
            <wp:positionH relativeFrom="column">
              <wp:posOffset>1806346</wp:posOffset>
            </wp:positionH>
            <wp:positionV relativeFrom="paragraph">
              <wp:posOffset>124994</wp:posOffset>
            </wp:positionV>
            <wp:extent cx="351130" cy="351130"/>
            <wp:effectExtent l="0" t="0" r="0" b="0"/>
            <wp:wrapTight wrapText="bothSides">
              <wp:wrapPolygon edited="0">
                <wp:start x="7043" y="0"/>
                <wp:lineTo x="0" y="4696"/>
                <wp:lineTo x="0" y="17609"/>
                <wp:lineTo x="8217" y="19957"/>
                <wp:lineTo x="12913" y="19957"/>
                <wp:lineTo x="17609" y="17609"/>
                <wp:lineTo x="17609" y="1174"/>
                <wp:lineTo x="11739" y="0"/>
                <wp:lineTo x="7043" y="0"/>
              </wp:wrapPolygon>
            </wp:wrapTight>
            <wp:docPr id="7" name="Graphic 7" descr="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resh_LT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0" cy="3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FC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B3CFE1" wp14:editId="2C49D314">
                <wp:simplePos x="0" y="0"/>
                <wp:positionH relativeFrom="column">
                  <wp:posOffset>914273</wp:posOffset>
                </wp:positionH>
                <wp:positionV relativeFrom="paragraph">
                  <wp:posOffset>117501</wp:posOffset>
                </wp:positionV>
                <wp:extent cx="804545" cy="382905"/>
                <wp:effectExtent l="0" t="0" r="146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B2980" w14:textId="7AF1491A" w:rsidR="005D529A" w:rsidRPr="00AA1A08" w:rsidRDefault="005D529A">
                            <w:pPr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</w:pP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t>Captcha</w:t>
                            </w: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CFE1" id="_x0000_s1031" type="#_x0000_t202" style="position:absolute;left:0;text-align:left;margin-left:1in;margin-top:9.25pt;width:63.35pt;height:30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/LJgIAAEw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">
                <v:textbox>
                  <w:txbxContent>
                    <w:p w14:paraId="117B2980" w14:textId="7AF1491A" w:rsidR="005D529A" w:rsidRPr="00AA1A08" w:rsidRDefault="005D529A">
                      <w:pPr>
                        <w:rPr>
                          <w:rFonts w:ascii="Jokerman" w:hAnsi="Jokerman"/>
                          <w:sz w:val="16"/>
                          <w:szCs w:val="16"/>
                        </w:rPr>
                      </w:pP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t>Captcha</w:t>
                      </w: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br/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AFE379" w14:textId="3CCDF1F0" w:rsidR="0083482C" w:rsidRDefault="0083482C" w:rsidP="0083482C">
      <w:pPr>
        <w:ind w:left="720" w:firstLine="720"/>
      </w:pPr>
    </w:p>
    <w:p w14:paraId="0409A428" w14:textId="286D7455" w:rsidR="0083482C" w:rsidRDefault="00CB2156" w:rsidP="0083482C">
      <w:pPr>
        <w:ind w:left="72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42047" wp14:editId="7FB6494E">
                <wp:simplePos x="0" y="0"/>
                <wp:positionH relativeFrom="column">
                  <wp:posOffset>2106295</wp:posOffset>
                </wp:positionH>
                <wp:positionV relativeFrom="paragraph">
                  <wp:posOffset>116205</wp:posOffset>
                </wp:positionV>
                <wp:extent cx="1016635" cy="299720"/>
                <wp:effectExtent l="0" t="0" r="1206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837C" w14:textId="6DF744ED" w:rsidR="005D529A" w:rsidRPr="00EB57D6" w:rsidRDefault="005D529A" w:rsidP="00EB57D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42047" id="Rectangle: Rounded Corners 6" o:spid="_x0000_s1032" style="position:absolute;left:0;text-align:left;margin-left:165.85pt;margin-top:9.15pt;width:80.0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" fillcolor="#1cade4 [3204]" strokecolor="#0d5571 [1604]" strokeweight="1pt">
                <v:stroke joinstyle="miter"/>
                <v:textbox>
                  <w:txbxContent>
                    <w:p w14:paraId="2CAD837C" w14:textId="6DF744ED" w:rsidR="005D529A" w:rsidRPr="00EB57D6" w:rsidRDefault="005D529A" w:rsidP="00EB57D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A2E76" wp14:editId="03CA54FC">
                <wp:simplePos x="0" y="0"/>
                <wp:positionH relativeFrom="column">
                  <wp:posOffset>914400</wp:posOffset>
                </wp:positionH>
                <wp:positionV relativeFrom="paragraph">
                  <wp:posOffset>109550</wp:posOffset>
                </wp:positionV>
                <wp:extent cx="1016635" cy="299720"/>
                <wp:effectExtent l="0" t="0" r="12065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02AE3" w14:textId="685B1851" w:rsidR="005D529A" w:rsidRPr="00EB57D6" w:rsidRDefault="005D529A" w:rsidP="00EB57D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A2E76" id="Rectangle: Rounded Corners 5" o:spid="_x0000_s1033" style="position:absolute;left:0;text-align:left;margin-left:1in;margin-top:8.65pt;width:80.05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" fillcolor="#1cade4 [3204]" strokecolor="#0d5571 [1604]" strokeweight="1pt">
                <v:stroke joinstyle="miter"/>
                <v:textbox>
                  <w:txbxContent>
                    <w:p w14:paraId="7BD02AE3" w14:textId="685B1851" w:rsidR="005D529A" w:rsidRPr="00EB57D6" w:rsidRDefault="005D529A" w:rsidP="00EB57D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732887" w14:textId="77777777" w:rsidR="001238DB" w:rsidRDefault="001238DB" w:rsidP="001238DB"/>
    <w:p w14:paraId="73ABDB70" w14:textId="72B49256" w:rsidR="00F06D22" w:rsidRDefault="00F06D22" w:rsidP="00F06D22">
      <w:pPr>
        <w:pStyle w:val="ListParagraph"/>
        <w:numPr>
          <w:ilvl w:val="0"/>
          <w:numId w:val="28"/>
        </w:numPr>
      </w:pPr>
      <w:r>
        <w:t xml:space="preserve">Login Screen </w:t>
      </w:r>
    </w:p>
    <w:p w14:paraId="230E4A54" w14:textId="76935D17" w:rsidR="00F06D22" w:rsidRDefault="00F06D22" w:rsidP="00F06D22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89F25" wp14:editId="199D5D45">
                <wp:simplePos x="0" y="0"/>
                <wp:positionH relativeFrom="column">
                  <wp:posOffset>1653235</wp:posOffset>
                </wp:positionH>
                <wp:positionV relativeFrom="paragraph">
                  <wp:posOffset>235534</wp:posOffset>
                </wp:positionV>
                <wp:extent cx="1799539" cy="226771"/>
                <wp:effectExtent l="0" t="0" r="1079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D7303" w14:textId="77777777" w:rsidR="005D529A" w:rsidRDefault="005D529A" w:rsidP="00F06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89F25" id="Text Box 10" o:spid="_x0000_s1034" type="#_x0000_t202" style="position:absolute;left:0;text-align:left;margin-left:130.2pt;margin-top:18.55pt;width:141.7pt;height:17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" fillcolor="white [3201]" strokeweight=".5pt">
                <v:textbox>
                  <w:txbxContent>
                    <w:p w14:paraId="3D1D7303" w14:textId="77777777" w:rsidR="005D529A" w:rsidRDefault="005D529A" w:rsidP="00F06D22"/>
                  </w:txbxContent>
                </v:textbox>
              </v:shape>
            </w:pict>
          </mc:Fallback>
        </mc:AlternateContent>
      </w:r>
    </w:p>
    <w:p w14:paraId="76464F0E" w14:textId="5318B98E" w:rsidR="00F06D22" w:rsidRDefault="00F06D22" w:rsidP="00F06D22">
      <w:pPr>
        <w:ind w:left="108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861E8" wp14:editId="362C2847">
                <wp:simplePos x="0" y="0"/>
                <wp:positionH relativeFrom="column">
                  <wp:posOffset>1659890</wp:posOffset>
                </wp:positionH>
                <wp:positionV relativeFrom="paragraph">
                  <wp:posOffset>226517</wp:posOffset>
                </wp:positionV>
                <wp:extent cx="1784908" cy="226771"/>
                <wp:effectExtent l="0" t="0" r="2540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A9E29" w14:textId="77777777" w:rsidR="005D529A" w:rsidRDefault="005D529A" w:rsidP="00F06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861E8" id="Text Box 11" o:spid="_x0000_s1035" type="#_x0000_t202" style="position:absolute;left:0;text-align:left;margin-left:130.7pt;margin-top:17.85pt;width:140.55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" fillcolor="white [3201]" strokeweight=".5pt">
                <v:textbox>
                  <w:txbxContent>
                    <w:p w14:paraId="6CFA9E29" w14:textId="77777777" w:rsidR="005D529A" w:rsidRDefault="005D529A" w:rsidP="00F06D22"/>
                  </w:txbxContent>
                </v:textbox>
              </v:shape>
            </w:pict>
          </mc:Fallback>
        </mc:AlternateContent>
      </w:r>
      <w:r>
        <w:t>Username:</w:t>
      </w:r>
    </w:p>
    <w:p w14:paraId="0253C46D" w14:textId="77777777" w:rsidR="00F06D22" w:rsidRDefault="00F06D22" w:rsidP="00F06D22">
      <w:pPr>
        <w:ind w:left="720" w:firstLine="720"/>
      </w:pPr>
      <w:r>
        <w:t>Password:</w:t>
      </w:r>
    </w:p>
    <w:p w14:paraId="62A33248" w14:textId="77777777" w:rsidR="00F06D22" w:rsidRDefault="00F06D22" w:rsidP="00F06D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3A36B" wp14:editId="54812C24">
                <wp:simplePos x="0" y="0"/>
                <wp:positionH relativeFrom="column">
                  <wp:posOffset>2209190</wp:posOffset>
                </wp:positionH>
                <wp:positionV relativeFrom="paragraph">
                  <wp:posOffset>176276</wp:posOffset>
                </wp:positionV>
                <wp:extent cx="1221639" cy="226771"/>
                <wp:effectExtent l="0" t="0" r="1714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614DF" w14:textId="77777777" w:rsidR="005D529A" w:rsidRPr="00AA1A08" w:rsidRDefault="005D529A" w:rsidP="00F06D22">
                            <w:pPr>
                              <w:rPr>
                                <w:color w:val="D9D9D9" w:themeColor="background1" w:themeShade="D9"/>
                                <w:lang w:val="en-IN"/>
                              </w:rPr>
                            </w:pPr>
                            <w:r w:rsidRPr="00AA1A08">
                              <w:rPr>
                                <w:color w:val="D9D9D9" w:themeColor="background1" w:themeShade="D9"/>
                                <w:lang w:val="en-IN"/>
                              </w:rPr>
                              <w:t>Enter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3A36B" id="Text Box 12" o:spid="_x0000_s1036" type="#_x0000_t202" style="position:absolute;left:0;text-align:left;margin-left:173.95pt;margin-top:13.9pt;width:96.2pt;height:17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" fillcolor="white [3201]" strokeweight=".5pt">
                <v:textbox inset="0,0,0,0">
                  <w:txbxContent>
                    <w:p w14:paraId="3EB614DF" w14:textId="77777777" w:rsidR="005D529A" w:rsidRPr="00AA1A08" w:rsidRDefault="005D529A" w:rsidP="00F06D22">
                      <w:pPr>
                        <w:rPr>
                          <w:color w:val="D9D9D9" w:themeColor="background1" w:themeShade="D9"/>
                          <w:lang w:val="en-IN"/>
                        </w:rPr>
                      </w:pPr>
                      <w:r w:rsidRPr="00AA1A08">
                        <w:rPr>
                          <w:color w:val="D9D9D9" w:themeColor="background1" w:themeShade="D9"/>
                          <w:lang w:val="en-IN"/>
                        </w:rPr>
                        <w:t>Enter Captcha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A874CF9" wp14:editId="33A0DBE0">
            <wp:simplePos x="0" y="0"/>
            <wp:positionH relativeFrom="column">
              <wp:posOffset>1806346</wp:posOffset>
            </wp:positionH>
            <wp:positionV relativeFrom="paragraph">
              <wp:posOffset>124994</wp:posOffset>
            </wp:positionV>
            <wp:extent cx="351130" cy="351130"/>
            <wp:effectExtent l="0" t="0" r="0" b="0"/>
            <wp:wrapTight wrapText="bothSides">
              <wp:wrapPolygon edited="0">
                <wp:start x="7043" y="0"/>
                <wp:lineTo x="0" y="4696"/>
                <wp:lineTo x="0" y="17609"/>
                <wp:lineTo x="8217" y="19957"/>
                <wp:lineTo x="12913" y="19957"/>
                <wp:lineTo x="17609" y="17609"/>
                <wp:lineTo x="17609" y="1174"/>
                <wp:lineTo x="11739" y="0"/>
                <wp:lineTo x="7043" y="0"/>
              </wp:wrapPolygon>
            </wp:wrapTight>
            <wp:docPr id="16" name="Graphic 16" descr="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resh_LT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0" cy="3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1FFE1C" wp14:editId="0F645AEE">
                <wp:simplePos x="0" y="0"/>
                <wp:positionH relativeFrom="column">
                  <wp:posOffset>914273</wp:posOffset>
                </wp:positionH>
                <wp:positionV relativeFrom="paragraph">
                  <wp:posOffset>117501</wp:posOffset>
                </wp:positionV>
                <wp:extent cx="804545" cy="382905"/>
                <wp:effectExtent l="0" t="0" r="14605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290E4" w14:textId="77777777" w:rsidR="005D529A" w:rsidRPr="00AA1A08" w:rsidRDefault="005D529A" w:rsidP="00F06D22">
                            <w:pPr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</w:pP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t>Captcha</w:t>
                            </w: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FE1C" id="_x0000_s1037" type="#_x0000_t202" style="position:absolute;left:0;text-align:left;margin-left:1in;margin-top:9.25pt;width:63.35pt;height:3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sIJQIAAEw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">
                <v:textbox>
                  <w:txbxContent>
                    <w:p w14:paraId="6DC290E4" w14:textId="77777777" w:rsidR="005D529A" w:rsidRPr="00AA1A08" w:rsidRDefault="005D529A" w:rsidP="00F06D22">
                      <w:pPr>
                        <w:rPr>
                          <w:rFonts w:ascii="Jokerman" w:hAnsi="Jokerman"/>
                          <w:sz w:val="16"/>
                          <w:szCs w:val="16"/>
                        </w:rPr>
                      </w:pP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t>Captcha</w:t>
                      </w: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br/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CE633" w14:textId="77777777" w:rsidR="00F06D22" w:rsidRDefault="00F06D22" w:rsidP="00F06D22">
      <w:pPr>
        <w:ind w:left="360"/>
      </w:pPr>
    </w:p>
    <w:p w14:paraId="34A80E8A" w14:textId="77777777" w:rsidR="00F06D22" w:rsidRDefault="00F06D22" w:rsidP="00F06D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11F60" wp14:editId="7E1D6137">
                <wp:simplePos x="0" y="0"/>
                <wp:positionH relativeFrom="column">
                  <wp:posOffset>2106295</wp:posOffset>
                </wp:positionH>
                <wp:positionV relativeFrom="paragraph">
                  <wp:posOffset>116205</wp:posOffset>
                </wp:positionV>
                <wp:extent cx="1016635" cy="299720"/>
                <wp:effectExtent l="0" t="0" r="12065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61500" w14:textId="77777777" w:rsidR="005D529A" w:rsidRPr="00EB57D6" w:rsidRDefault="005D529A" w:rsidP="00F06D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11F60" id="Rectangle: Rounded Corners 14" o:spid="_x0000_s1038" style="position:absolute;left:0;text-align:left;margin-left:165.85pt;margin-top:9.15pt;width:80.05pt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" fillcolor="#1cade4 [3204]" strokecolor="#0d5571 [1604]" strokeweight="1pt">
                <v:stroke joinstyle="miter"/>
                <v:textbox>
                  <w:txbxContent>
                    <w:p w14:paraId="3D861500" w14:textId="77777777" w:rsidR="005D529A" w:rsidRPr="00EB57D6" w:rsidRDefault="005D529A" w:rsidP="00F06D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775CA" wp14:editId="2CDE9522">
                <wp:simplePos x="0" y="0"/>
                <wp:positionH relativeFrom="column">
                  <wp:posOffset>914400</wp:posOffset>
                </wp:positionH>
                <wp:positionV relativeFrom="paragraph">
                  <wp:posOffset>109550</wp:posOffset>
                </wp:positionV>
                <wp:extent cx="1016635" cy="299720"/>
                <wp:effectExtent l="0" t="0" r="1206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7086" w14:textId="77777777" w:rsidR="005D529A" w:rsidRPr="00EB57D6" w:rsidRDefault="005D529A" w:rsidP="00F06D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2775CA" id="Rectangle: Rounded Corners 15" o:spid="_x0000_s1039" style="position:absolute;left:0;text-align:left;margin-left:1in;margin-top:8.65pt;width:80.0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" fillcolor="#1cade4 [3204]" strokecolor="#0d5571 [1604]" strokeweight="1pt">
                <v:stroke joinstyle="miter"/>
                <v:textbox>
                  <w:txbxContent>
                    <w:p w14:paraId="4ECF7086" w14:textId="77777777" w:rsidR="005D529A" w:rsidRPr="00EB57D6" w:rsidRDefault="005D529A" w:rsidP="00F06D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2A012" w14:textId="77777777" w:rsidR="00F06D22" w:rsidRDefault="00F06D22" w:rsidP="00F06D22">
      <w:pPr>
        <w:ind w:left="360"/>
      </w:pPr>
    </w:p>
    <w:p w14:paraId="262A5699" w14:textId="77777777" w:rsidR="00F06D22" w:rsidRDefault="00F06D22" w:rsidP="00F06D22"/>
    <w:p w14:paraId="3FF4D5A5" w14:textId="023AE581" w:rsidR="00F06D22" w:rsidRDefault="00F06D22" w:rsidP="00EA2E17">
      <w:pPr>
        <w:pStyle w:val="ListParagraph"/>
        <w:numPr>
          <w:ilvl w:val="0"/>
          <w:numId w:val="28"/>
        </w:numPr>
      </w:pPr>
      <w:r>
        <w:t>Account Update Screen (must be visible only if user is logged-in)</w:t>
      </w:r>
    </w:p>
    <w:p w14:paraId="4EFBE1A5" w14:textId="42617939" w:rsidR="008C1C1C" w:rsidRDefault="008C1C1C" w:rsidP="00947E5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D1494" wp14:editId="182FC4E9">
                <wp:simplePos x="0" y="0"/>
                <wp:positionH relativeFrom="column">
                  <wp:posOffset>1660322</wp:posOffset>
                </wp:positionH>
                <wp:positionV relativeFrom="paragraph">
                  <wp:posOffset>250520</wp:posOffset>
                </wp:positionV>
                <wp:extent cx="1784908" cy="226771"/>
                <wp:effectExtent l="0" t="0" r="25400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40E86" w14:textId="122B3AAB" w:rsidR="005D529A" w:rsidRPr="00947E54" w:rsidRDefault="005D529A" w:rsidP="008C1C1C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47E54">
                              <w:rPr>
                                <w:sz w:val="20"/>
                                <w:szCs w:val="20"/>
                                <w:lang w:val="en-IN"/>
                              </w:rPr>
                              <w:t>Pradhi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1494" id="Text Box 17" o:spid="_x0000_s1040" type="#_x0000_t202" style="position:absolute;left:0;text-align:left;margin-left:130.75pt;margin-top:19.75pt;width:140.55pt;height:1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" fillcolor="white [3201]" strokeweight=".5pt">
                <v:textbox inset=",0,,0">
                  <w:txbxContent>
                    <w:p w14:paraId="21D40E86" w14:textId="122B3AAB" w:rsidR="005D529A" w:rsidRPr="00947E54" w:rsidRDefault="005D529A" w:rsidP="008C1C1C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947E54">
                        <w:rPr>
                          <w:sz w:val="20"/>
                          <w:szCs w:val="20"/>
                          <w:lang w:val="en-IN"/>
                        </w:rPr>
                        <w:t>Pradhi</w:t>
                      </w:r>
                    </w:p>
                  </w:txbxContent>
                </v:textbox>
              </v:shape>
            </w:pict>
          </mc:Fallback>
        </mc:AlternateContent>
      </w:r>
    </w:p>
    <w:p w14:paraId="300C4A30" w14:textId="77777777" w:rsidR="008C1C1C" w:rsidRDefault="008C1C1C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23C7F" wp14:editId="33DF5FC3">
                <wp:simplePos x="0" y="0"/>
                <wp:positionH relativeFrom="column">
                  <wp:posOffset>1660550</wp:posOffset>
                </wp:positionH>
                <wp:positionV relativeFrom="paragraph">
                  <wp:posOffset>250622</wp:posOffset>
                </wp:positionV>
                <wp:extent cx="2414016" cy="226771"/>
                <wp:effectExtent l="0" t="0" r="2476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16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DF54F" w14:textId="705DE79B" w:rsidR="005D529A" w:rsidRPr="00947E54" w:rsidRDefault="005D529A" w:rsidP="008C1C1C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47E54">
                              <w:rPr>
                                <w:sz w:val="20"/>
                                <w:szCs w:val="20"/>
                                <w:lang w:val="en-IN"/>
                              </w:rPr>
                              <w:t>pradhi@gmail.com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23C7F" id="Text Box 18" o:spid="_x0000_s1041" type="#_x0000_t202" style="position:absolute;left:0;text-align:left;margin-left:130.75pt;margin-top:19.75pt;width:190.1pt;height:17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" fillcolor="white [3201]" strokeweight=".5pt">
                <v:textbox inset=",0,,0">
                  <w:txbxContent>
                    <w:p w14:paraId="5F3DF54F" w14:textId="705DE79B" w:rsidR="005D529A" w:rsidRPr="00947E54" w:rsidRDefault="005D529A" w:rsidP="008C1C1C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947E54">
                        <w:rPr>
                          <w:sz w:val="20"/>
                          <w:szCs w:val="20"/>
                          <w:lang w:val="en-IN"/>
                        </w:rPr>
                        <w:t>pradhi@gmail.com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Name: </w:t>
      </w:r>
    </w:p>
    <w:p w14:paraId="6286E5B5" w14:textId="77777777" w:rsidR="008C1C1C" w:rsidRDefault="008C1C1C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20A415" wp14:editId="0B822FDE">
                <wp:simplePos x="0" y="0"/>
                <wp:positionH relativeFrom="column">
                  <wp:posOffset>1653235</wp:posOffset>
                </wp:positionH>
                <wp:positionV relativeFrom="paragraph">
                  <wp:posOffset>235534</wp:posOffset>
                </wp:positionV>
                <wp:extent cx="1799539" cy="226771"/>
                <wp:effectExtent l="0" t="0" r="1079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1527E" w14:textId="32F588E0" w:rsidR="005D529A" w:rsidRPr="00947E54" w:rsidRDefault="005D529A" w:rsidP="008C1C1C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spellStart"/>
                            <w:r w:rsidRPr="00947E54">
                              <w:rPr>
                                <w:sz w:val="20"/>
                                <w:szCs w:val="20"/>
                                <w:lang w:val="en-IN"/>
                              </w:rPr>
                              <w:t>Pradhilogin</w:t>
                            </w:r>
                            <w:proofErr w:type="spellEnd"/>
                            <w:r w:rsidRPr="00947E54">
                              <w:rPr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0A415" id="Text Box 19" o:spid="_x0000_s1042" type="#_x0000_t202" style="position:absolute;left:0;text-align:left;margin-left:130.2pt;margin-top:18.55pt;width:141.7pt;height:17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" fillcolor="white [3201]" strokeweight=".5pt">
                <v:textbox inset=",0,,0">
                  <w:txbxContent>
                    <w:p w14:paraId="6D41527E" w14:textId="32F588E0" w:rsidR="005D529A" w:rsidRPr="00947E54" w:rsidRDefault="005D529A" w:rsidP="008C1C1C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proofErr w:type="spellStart"/>
                      <w:r w:rsidRPr="00947E54">
                        <w:rPr>
                          <w:sz w:val="20"/>
                          <w:szCs w:val="20"/>
                          <w:lang w:val="en-IN"/>
                        </w:rPr>
                        <w:t>Pradhilogin</w:t>
                      </w:r>
                      <w:proofErr w:type="spellEnd"/>
                      <w:r w:rsidRPr="00947E54">
                        <w:rPr>
                          <w:sz w:val="20"/>
                          <w:szCs w:val="20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t>Email:</w:t>
      </w:r>
    </w:p>
    <w:p w14:paraId="6C273B86" w14:textId="77777777" w:rsidR="008C1C1C" w:rsidRDefault="008C1C1C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86AD6D" wp14:editId="7C7E40AF">
                <wp:simplePos x="0" y="0"/>
                <wp:positionH relativeFrom="column">
                  <wp:posOffset>1659890</wp:posOffset>
                </wp:positionH>
                <wp:positionV relativeFrom="paragraph">
                  <wp:posOffset>226517</wp:posOffset>
                </wp:positionV>
                <wp:extent cx="1784908" cy="226771"/>
                <wp:effectExtent l="0" t="0" r="2540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CBA72" w14:textId="4999A643" w:rsidR="005D529A" w:rsidRPr="00947E54" w:rsidRDefault="005D529A" w:rsidP="008C1C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AD6D" id="Text Box 20" o:spid="_x0000_s1043" type="#_x0000_t202" style="position:absolute;left:0;text-align:left;margin-left:130.7pt;margin-top:17.85pt;width:140.55pt;height:1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" fillcolor="white [3201]" strokeweight=".5pt">
                <v:textbox>
                  <w:txbxContent>
                    <w:p w14:paraId="5F5CBA72" w14:textId="4999A643" w:rsidR="005D529A" w:rsidRPr="00947E54" w:rsidRDefault="005D529A" w:rsidP="008C1C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*******</w:t>
                      </w:r>
                    </w:p>
                  </w:txbxContent>
                </v:textbox>
              </v:shape>
            </w:pict>
          </mc:Fallback>
        </mc:AlternateContent>
      </w:r>
      <w:r>
        <w:t>Username:</w:t>
      </w:r>
    </w:p>
    <w:p w14:paraId="38237DAA" w14:textId="032E4FCB" w:rsidR="008C1C1C" w:rsidRDefault="00947E54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854E6" wp14:editId="27B1B437">
                <wp:simplePos x="0" y="0"/>
                <wp:positionH relativeFrom="column">
                  <wp:posOffset>2142363</wp:posOffset>
                </wp:positionH>
                <wp:positionV relativeFrom="paragraph">
                  <wp:posOffset>240030</wp:posOffset>
                </wp:positionV>
                <wp:extent cx="1784908" cy="226771"/>
                <wp:effectExtent l="0" t="0" r="25400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1D782" w14:textId="77777777" w:rsidR="005D529A" w:rsidRPr="00947E54" w:rsidRDefault="005D529A" w:rsidP="008C1C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54E6" id="Text Box 26" o:spid="_x0000_s1044" type="#_x0000_t202" style="position:absolute;left:0;text-align:left;margin-left:168.7pt;margin-top:18.9pt;width:140.55pt;height:1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" fillcolor="white [3201]" strokeweight=".5pt">
                <v:textbox>
                  <w:txbxContent>
                    <w:p w14:paraId="4431D782" w14:textId="77777777" w:rsidR="005D529A" w:rsidRPr="00947E54" w:rsidRDefault="005D529A" w:rsidP="008C1C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*******</w:t>
                      </w:r>
                    </w:p>
                  </w:txbxContent>
                </v:textbox>
              </v:shape>
            </w:pict>
          </mc:Fallback>
        </mc:AlternateContent>
      </w:r>
      <w:r w:rsidR="008C1C1C">
        <w:t>Password:</w:t>
      </w:r>
    </w:p>
    <w:p w14:paraId="7AAA5014" w14:textId="2CA81892" w:rsidR="00947E54" w:rsidRDefault="00947E54" w:rsidP="00947E54">
      <w:pPr>
        <w:ind w:left="720" w:firstLine="720"/>
      </w:pPr>
      <w:r>
        <w:t>Re-Enter Password:</w:t>
      </w:r>
    </w:p>
    <w:p w14:paraId="4498B182" w14:textId="581A732D" w:rsidR="008C1C1C" w:rsidRDefault="00947E54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A6353" wp14:editId="09C17897">
                <wp:simplePos x="0" y="0"/>
                <wp:positionH relativeFrom="column">
                  <wp:posOffset>2209165</wp:posOffset>
                </wp:positionH>
                <wp:positionV relativeFrom="paragraph">
                  <wp:posOffset>81915</wp:posOffset>
                </wp:positionV>
                <wp:extent cx="1221105" cy="226695"/>
                <wp:effectExtent l="0" t="0" r="17145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B73A5" w14:textId="77777777" w:rsidR="005D529A" w:rsidRPr="00AA1A08" w:rsidRDefault="005D529A" w:rsidP="008C1C1C">
                            <w:pPr>
                              <w:rPr>
                                <w:color w:val="D9D9D9" w:themeColor="background1" w:themeShade="D9"/>
                                <w:lang w:val="en-IN"/>
                              </w:rPr>
                            </w:pPr>
                            <w:r w:rsidRPr="00AA1A08">
                              <w:rPr>
                                <w:color w:val="D9D9D9" w:themeColor="background1" w:themeShade="D9"/>
                                <w:lang w:val="en-IN"/>
                              </w:rPr>
                              <w:t>Enter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A6353" id="Text Box 21" o:spid="_x0000_s1045" type="#_x0000_t202" style="position:absolute;left:0;text-align:left;margin-left:173.95pt;margin-top:6.45pt;width:96.15pt;height:17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" fillcolor="white [3201]" strokeweight=".5pt">
                <v:textbox inset="0,0,0,0">
                  <w:txbxContent>
                    <w:p w14:paraId="067B73A5" w14:textId="77777777" w:rsidR="005D529A" w:rsidRPr="00AA1A08" w:rsidRDefault="005D529A" w:rsidP="008C1C1C">
                      <w:pPr>
                        <w:rPr>
                          <w:color w:val="D9D9D9" w:themeColor="background1" w:themeShade="D9"/>
                          <w:lang w:val="en-IN"/>
                        </w:rPr>
                      </w:pPr>
                      <w:r w:rsidRPr="00AA1A08">
                        <w:rPr>
                          <w:color w:val="D9D9D9" w:themeColor="background1" w:themeShade="D9"/>
                          <w:lang w:val="en-IN"/>
                        </w:rPr>
                        <w:t>Enter Captcha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F381673" wp14:editId="586E2492">
            <wp:simplePos x="0" y="0"/>
            <wp:positionH relativeFrom="column">
              <wp:posOffset>1805940</wp:posOffset>
            </wp:positionH>
            <wp:positionV relativeFrom="paragraph">
              <wp:posOffset>30480</wp:posOffset>
            </wp:positionV>
            <wp:extent cx="350520" cy="350520"/>
            <wp:effectExtent l="0" t="0" r="0" b="0"/>
            <wp:wrapTight wrapText="bothSides">
              <wp:wrapPolygon edited="0">
                <wp:start x="7043" y="0"/>
                <wp:lineTo x="0" y="4696"/>
                <wp:lineTo x="0" y="17609"/>
                <wp:lineTo x="8217" y="19957"/>
                <wp:lineTo x="12913" y="19957"/>
                <wp:lineTo x="17609" y="17609"/>
                <wp:lineTo x="17609" y="1174"/>
                <wp:lineTo x="11739" y="0"/>
                <wp:lineTo x="7043" y="0"/>
              </wp:wrapPolygon>
            </wp:wrapTight>
            <wp:docPr id="25" name="Graphic 25" descr="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resh_LT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ECBE51" wp14:editId="1095A881">
                <wp:simplePos x="0" y="0"/>
                <wp:positionH relativeFrom="column">
                  <wp:posOffset>913765</wp:posOffset>
                </wp:positionH>
                <wp:positionV relativeFrom="paragraph">
                  <wp:posOffset>23495</wp:posOffset>
                </wp:positionV>
                <wp:extent cx="804545" cy="382905"/>
                <wp:effectExtent l="0" t="0" r="14605" b="171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C2AF" w14:textId="77777777" w:rsidR="005D529A" w:rsidRPr="00AA1A08" w:rsidRDefault="005D529A" w:rsidP="008C1C1C">
                            <w:pPr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</w:pP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t>Captcha</w:t>
                            </w: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BE51" id="_x0000_s1046" type="#_x0000_t202" style="position:absolute;left:0;text-align:left;margin-left:71.95pt;margin-top:1.85pt;width:63.35pt;height:30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">
                <v:textbox>
                  <w:txbxContent>
                    <w:p w14:paraId="0D5BC2AF" w14:textId="77777777" w:rsidR="005D529A" w:rsidRPr="00AA1A08" w:rsidRDefault="005D529A" w:rsidP="008C1C1C">
                      <w:pPr>
                        <w:rPr>
                          <w:rFonts w:ascii="Jokerman" w:hAnsi="Jokerman"/>
                          <w:sz w:val="16"/>
                          <w:szCs w:val="16"/>
                        </w:rPr>
                      </w:pP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t>Captcha</w:t>
                      </w: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br/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D7CD4" wp14:editId="6FCC6D9A">
                <wp:simplePos x="0" y="0"/>
                <wp:positionH relativeFrom="column">
                  <wp:posOffset>914400</wp:posOffset>
                </wp:positionH>
                <wp:positionV relativeFrom="paragraph">
                  <wp:posOffset>586740</wp:posOffset>
                </wp:positionV>
                <wp:extent cx="1016635" cy="299720"/>
                <wp:effectExtent l="0" t="0" r="12065" b="241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B30F" w14:textId="5B5E9F84" w:rsidR="005D529A" w:rsidRPr="00EB57D6" w:rsidRDefault="005D529A" w:rsidP="008C1C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D7CD4" id="Rectangle: Rounded Corners 24" o:spid="_x0000_s1047" style="position:absolute;left:0;text-align:left;margin-left:1in;margin-top:46.2pt;width:80.0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" fillcolor="#1cade4 [3204]" strokecolor="#0d5571 [1604]" strokeweight="1pt">
                <v:stroke joinstyle="miter"/>
                <v:textbox>
                  <w:txbxContent>
                    <w:p w14:paraId="26CCB30F" w14:textId="5B5E9F84" w:rsidR="005D529A" w:rsidRPr="00EB57D6" w:rsidRDefault="005D529A" w:rsidP="008C1C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83257C" w14:textId="3CCECBF7" w:rsidR="008C1C1C" w:rsidRDefault="008C1C1C" w:rsidP="00947E54">
      <w:pPr>
        <w:ind w:left="720" w:firstLine="720"/>
      </w:pPr>
    </w:p>
    <w:p w14:paraId="2CEB5CCE" w14:textId="77777777" w:rsidR="00947E54" w:rsidRDefault="00947E54" w:rsidP="00947E54">
      <w:pPr>
        <w:ind w:left="720" w:firstLine="720"/>
      </w:pPr>
    </w:p>
    <w:p w14:paraId="6C2CE2B5" w14:textId="77777777" w:rsidR="00F06D22" w:rsidRDefault="00F06D22" w:rsidP="00F06D22"/>
    <w:p w14:paraId="099D12A9" w14:textId="7CB5A30F" w:rsidR="00995059" w:rsidRDefault="00E850B4" w:rsidP="00EA2E17">
      <w:pPr>
        <w:pStyle w:val="ListParagraph"/>
        <w:numPr>
          <w:ilvl w:val="0"/>
          <w:numId w:val="28"/>
        </w:numPr>
      </w:pPr>
      <w:r>
        <w:t>Menu Items for guest user:</w:t>
      </w:r>
    </w:p>
    <w:p w14:paraId="5F3D809E" w14:textId="1432A774" w:rsidR="00E850B4" w:rsidRDefault="00E850B4" w:rsidP="00E850B4">
      <w:pPr>
        <w:pStyle w:val="ListParagraph"/>
        <w:numPr>
          <w:ilvl w:val="1"/>
          <w:numId w:val="28"/>
        </w:numPr>
      </w:pPr>
      <w:r>
        <w:t>Register</w:t>
      </w:r>
    </w:p>
    <w:p w14:paraId="130B1D56" w14:textId="3DE829B5" w:rsidR="00C15DAB" w:rsidRDefault="00E850B4" w:rsidP="00C15DAB">
      <w:pPr>
        <w:pStyle w:val="ListParagraph"/>
        <w:numPr>
          <w:ilvl w:val="1"/>
          <w:numId w:val="28"/>
        </w:numPr>
      </w:pPr>
      <w:r>
        <w:t>Login</w:t>
      </w:r>
    </w:p>
    <w:p w14:paraId="1F51AAF7" w14:textId="46ACE438" w:rsidR="00E850B4" w:rsidRDefault="00E850B4" w:rsidP="00E850B4">
      <w:pPr>
        <w:pStyle w:val="ListParagraph"/>
        <w:numPr>
          <w:ilvl w:val="0"/>
          <w:numId w:val="28"/>
        </w:numPr>
      </w:pPr>
      <w:r>
        <w:t>Menu Items for logged-in user:</w:t>
      </w:r>
    </w:p>
    <w:p w14:paraId="71BC04B1" w14:textId="26D9BC53" w:rsidR="00E850B4" w:rsidRDefault="00E850B4" w:rsidP="00E850B4">
      <w:pPr>
        <w:pStyle w:val="ListParagraph"/>
        <w:numPr>
          <w:ilvl w:val="1"/>
          <w:numId w:val="28"/>
        </w:numPr>
      </w:pPr>
      <w:r>
        <w:t>Logout</w:t>
      </w:r>
    </w:p>
    <w:p w14:paraId="0A1A776D" w14:textId="66548546" w:rsidR="00E850B4" w:rsidRDefault="00E850B4" w:rsidP="00E850B4">
      <w:pPr>
        <w:pStyle w:val="ListParagraph"/>
        <w:numPr>
          <w:ilvl w:val="1"/>
          <w:numId w:val="28"/>
        </w:numPr>
      </w:pPr>
      <w:r>
        <w:t>Account Update</w:t>
      </w:r>
    </w:p>
    <w:p w14:paraId="5389B947" w14:textId="0031FEA3" w:rsidR="00633B30" w:rsidRDefault="00633B30" w:rsidP="00E850B4">
      <w:pPr>
        <w:pStyle w:val="ListParagraph"/>
        <w:numPr>
          <w:ilvl w:val="1"/>
          <w:numId w:val="28"/>
        </w:numPr>
      </w:pPr>
      <w:r>
        <w:t>Tutorials (Page with dummy data)</w:t>
      </w:r>
    </w:p>
    <w:p w14:paraId="19025E00" w14:textId="01CF5B17" w:rsidR="00C15DAB" w:rsidRDefault="00C15DAB" w:rsidP="00C15DAB">
      <w:pPr>
        <w:pStyle w:val="ListParagraph"/>
        <w:numPr>
          <w:ilvl w:val="2"/>
          <w:numId w:val="28"/>
        </w:numPr>
      </w:pPr>
      <w:r>
        <w:t>This page is visible and accessible only to logged-in users</w:t>
      </w:r>
    </w:p>
    <w:p w14:paraId="0AE624F3" w14:textId="16EDD52A" w:rsidR="00927E0D" w:rsidRDefault="00927E0D" w:rsidP="00927E0D">
      <w:pPr>
        <w:pStyle w:val="ListParagraph"/>
        <w:numPr>
          <w:ilvl w:val="1"/>
          <w:numId w:val="28"/>
        </w:numPr>
      </w:pPr>
      <w:r>
        <w:t>Admin</w:t>
      </w:r>
      <w:r w:rsidR="00CF48F8">
        <w:t xml:space="preserve"> (Page with dummy message about admin)</w:t>
      </w:r>
    </w:p>
    <w:p w14:paraId="3D1764FB" w14:textId="77806FEF" w:rsidR="00CF48F8" w:rsidRDefault="00CF48F8" w:rsidP="00CF48F8">
      <w:pPr>
        <w:pStyle w:val="ListParagraph"/>
        <w:numPr>
          <w:ilvl w:val="2"/>
          <w:numId w:val="28"/>
        </w:numPr>
      </w:pPr>
      <w:r>
        <w:t>This page is visible and accessible only to the logged-in user who is super-admin</w:t>
      </w:r>
    </w:p>
    <w:p w14:paraId="2741F5A7" w14:textId="798BF759" w:rsidR="00EA2E17" w:rsidRDefault="009050DE" w:rsidP="00EA2E17">
      <w:pPr>
        <w:pStyle w:val="ListParagraph"/>
        <w:numPr>
          <w:ilvl w:val="0"/>
          <w:numId w:val="28"/>
        </w:numPr>
      </w:pPr>
      <w:r>
        <w:lastRenderedPageBreak/>
        <w:t xml:space="preserve">After you </w:t>
      </w:r>
      <w:r w:rsidR="00CE4203">
        <w:t>a</w:t>
      </w:r>
      <w:r>
        <w:t xml:space="preserve">re done with assignment, complete the </w:t>
      </w:r>
      <w:r w:rsidR="008218C1">
        <w:t>“</w:t>
      </w:r>
      <w:r>
        <w:t>evaluation check</w:t>
      </w:r>
      <w:r w:rsidR="008218C1">
        <w:t>”</w:t>
      </w:r>
      <w:r>
        <w:t xml:space="preserve"> </w:t>
      </w:r>
      <w:r w:rsidR="008218C1">
        <w:t xml:space="preserve">sheet </w:t>
      </w:r>
      <w:r>
        <w:t xml:space="preserve">in the attached </w:t>
      </w:r>
      <w:r w:rsidR="00EA2E17">
        <w:t>document.</w:t>
      </w:r>
    </w:p>
    <w:p w14:paraId="186A9695" w14:textId="3085A2F9" w:rsidR="00F0295B" w:rsidRDefault="00F0295B" w:rsidP="00F0295B">
      <w:pPr>
        <w:pStyle w:val="ListParagraph"/>
        <w:numPr>
          <w:ilvl w:val="1"/>
          <w:numId w:val="28"/>
        </w:numPr>
      </w:pPr>
      <w:r>
        <w:t>Status of each activity can be “Done” OR “Not Done”</w:t>
      </w:r>
    </w:p>
    <w:p w14:paraId="11C9EB46" w14:textId="1F61850B" w:rsidR="00F0295B" w:rsidRDefault="00F0295B" w:rsidP="00F0295B">
      <w:pPr>
        <w:pStyle w:val="ListParagraph"/>
        <w:numPr>
          <w:ilvl w:val="1"/>
          <w:numId w:val="28"/>
        </w:numPr>
      </w:pPr>
      <w:r>
        <w:t>Feel free to add comments/remark in case you want to</w:t>
      </w:r>
      <w:r w:rsidR="008218C1">
        <w:t xml:space="preserve"> in “evaluation check” sheet</w:t>
      </w:r>
      <w:r>
        <w:t>:</w:t>
      </w:r>
    </w:p>
    <w:p w14:paraId="5DECB13A" w14:textId="692B9E30" w:rsidR="00F0295B" w:rsidRDefault="00F0295B" w:rsidP="00F0295B">
      <w:pPr>
        <w:pStyle w:val="ListParagraph"/>
        <w:numPr>
          <w:ilvl w:val="2"/>
          <w:numId w:val="28"/>
        </w:numPr>
      </w:pPr>
      <w:r>
        <w:t>E.g.</w:t>
      </w:r>
    </w:p>
    <w:p w14:paraId="49608A88" w14:textId="0F25FF17" w:rsidR="00F0295B" w:rsidRDefault="00F0295B" w:rsidP="00F0295B">
      <w:pPr>
        <w:pStyle w:val="ListParagraph"/>
        <w:numPr>
          <w:ilvl w:val="3"/>
          <w:numId w:val="28"/>
        </w:numPr>
      </w:pPr>
      <w:r>
        <w:t>Assignment was good</w:t>
      </w:r>
    </w:p>
    <w:p w14:paraId="3FB7DFAF" w14:textId="146E264A" w:rsidR="00F0295B" w:rsidRDefault="00F0295B" w:rsidP="00F0295B">
      <w:pPr>
        <w:pStyle w:val="ListParagraph"/>
        <w:numPr>
          <w:ilvl w:val="3"/>
          <w:numId w:val="28"/>
        </w:numPr>
      </w:pPr>
      <w:r>
        <w:t>Found difficult to implement this feature</w:t>
      </w:r>
    </w:p>
    <w:p w14:paraId="5A166DDA" w14:textId="74D80298" w:rsidR="00F0295B" w:rsidRDefault="00F0295B" w:rsidP="00F0295B">
      <w:pPr>
        <w:pStyle w:val="ListParagraph"/>
        <w:numPr>
          <w:ilvl w:val="3"/>
          <w:numId w:val="28"/>
        </w:numPr>
      </w:pPr>
      <w:r>
        <w:t>Feature was difficult than expected</w:t>
      </w:r>
    </w:p>
    <w:p w14:paraId="1DE87FDA" w14:textId="6DCDEFD7" w:rsidR="00F0295B" w:rsidRDefault="00F0295B" w:rsidP="005D529A">
      <w:pPr>
        <w:pStyle w:val="ListParagraph"/>
        <w:numPr>
          <w:ilvl w:val="1"/>
          <w:numId w:val="28"/>
        </w:numPr>
      </w:pPr>
      <w:r>
        <w:t>Specify if you have implemented new feature other than documented.</w:t>
      </w:r>
    </w:p>
    <w:p w14:paraId="10770E4F" w14:textId="41815725" w:rsidR="00947E54" w:rsidRDefault="00947E54" w:rsidP="005D529A">
      <w:pPr>
        <w:pStyle w:val="ListParagraph"/>
        <w:numPr>
          <w:ilvl w:val="1"/>
          <w:numId w:val="28"/>
        </w:numPr>
      </w:pPr>
      <w:r>
        <w:t>Evaluation check document:</w:t>
      </w:r>
    </w:p>
    <w:p w14:paraId="19F903E1" w14:textId="667AFD5C" w:rsidR="00947E54" w:rsidRDefault="00510B7B" w:rsidP="00947E54">
      <w:pPr>
        <w:pStyle w:val="ListParagraph"/>
        <w:numPr>
          <w:ilvl w:val="2"/>
          <w:numId w:val="28"/>
        </w:numPr>
      </w:pPr>
      <w:r>
        <w:object w:dxaOrig="1538" w:dyaOrig="991" w14:anchorId="27275B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9" o:title=""/>
          </v:shape>
          <o:OLEObject Type="Link" ProgID="Excel.Sheet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099ED0E5" w14:textId="1FEE48F1" w:rsidR="00510B7B" w:rsidRDefault="00510B7B" w:rsidP="00510B7B">
      <w:pPr>
        <w:pStyle w:val="Heading1"/>
      </w:pPr>
      <w:r>
        <w:t>Code Challenge – for super charged coders:</w:t>
      </w:r>
    </w:p>
    <w:p w14:paraId="1371094A" w14:textId="786D7C67" w:rsidR="00510B7B" w:rsidRDefault="00510B7B" w:rsidP="00510B7B">
      <w:pPr>
        <w:pStyle w:val="ListParagraph"/>
        <w:numPr>
          <w:ilvl w:val="0"/>
          <w:numId w:val="31"/>
        </w:numPr>
      </w:pPr>
      <w:r>
        <w:t>Challenge is optional</w:t>
      </w:r>
    </w:p>
    <w:p w14:paraId="1B4A63F2" w14:textId="63714DCF" w:rsidR="00510B7B" w:rsidRDefault="00510B7B" w:rsidP="00510B7B">
      <w:pPr>
        <w:pStyle w:val="ListParagraph"/>
        <w:numPr>
          <w:ilvl w:val="0"/>
          <w:numId w:val="31"/>
        </w:numPr>
      </w:pPr>
      <w:r>
        <w:t>Implement “Remember Me” feature for the login screen.</w:t>
      </w:r>
    </w:p>
    <w:p w14:paraId="0CC2DD36" w14:textId="13980529" w:rsidR="00510B7B" w:rsidRDefault="00510B7B" w:rsidP="00510B7B">
      <w:pPr>
        <w:pStyle w:val="ListParagraph"/>
        <w:numPr>
          <w:ilvl w:val="1"/>
          <w:numId w:val="31"/>
        </w:numPr>
      </w:pPr>
      <w:r>
        <w:t>Scenario: User selects the checkbox “Remember Me” and then logs in</w:t>
      </w:r>
      <w:r w:rsidR="00D91834">
        <w:t xml:space="preserve"> with username and password</w:t>
      </w:r>
    </w:p>
    <w:p w14:paraId="6FFBC2D3" w14:textId="23C025A4" w:rsidR="00510B7B" w:rsidRPr="00510B7B" w:rsidRDefault="00510B7B" w:rsidP="00510B7B">
      <w:pPr>
        <w:pStyle w:val="ListParagraph"/>
        <w:numPr>
          <w:ilvl w:val="1"/>
          <w:numId w:val="31"/>
        </w:numPr>
      </w:pPr>
      <w:r>
        <w:t>Expected Result: On re-visit, user should be automatically logged-in to the application</w:t>
      </w:r>
      <w:bookmarkStart w:id="0" w:name="_GoBack"/>
      <w:bookmarkEnd w:id="0"/>
      <w:r w:rsidR="00D91834">
        <w:t xml:space="preserve">. </w:t>
      </w:r>
      <w:r>
        <w:t>Here, the assumption is made that, user exited the browser without logging out of the app.</w:t>
      </w:r>
    </w:p>
    <w:sectPr w:rsidR="00510B7B" w:rsidRPr="00510B7B" w:rsidSect="000A0F9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706B4" w14:textId="77777777" w:rsidR="00B83561" w:rsidRDefault="00B83561">
      <w:pPr>
        <w:spacing w:after="0" w:line="240" w:lineRule="auto"/>
      </w:pPr>
      <w:r>
        <w:separator/>
      </w:r>
    </w:p>
  </w:endnote>
  <w:endnote w:type="continuationSeparator" w:id="0">
    <w:p w14:paraId="265E00E1" w14:textId="77777777" w:rsidR="00B83561" w:rsidRDefault="00B8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C93A7" w14:textId="77777777" w:rsidR="005D529A" w:rsidRDefault="005D52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564B5" w14:textId="77777777" w:rsidR="00B83561" w:rsidRDefault="00B83561">
      <w:pPr>
        <w:spacing w:after="0" w:line="240" w:lineRule="auto"/>
      </w:pPr>
      <w:r>
        <w:separator/>
      </w:r>
    </w:p>
  </w:footnote>
  <w:footnote w:type="continuationSeparator" w:id="0">
    <w:p w14:paraId="235A4930" w14:textId="77777777" w:rsidR="00B83561" w:rsidRDefault="00B8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41F"/>
    <w:multiLevelType w:val="hybridMultilevel"/>
    <w:tmpl w:val="6C16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363AA"/>
    <w:multiLevelType w:val="hybridMultilevel"/>
    <w:tmpl w:val="800A9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B33379D"/>
    <w:multiLevelType w:val="hybridMultilevel"/>
    <w:tmpl w:val="6DD05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C4353"/>
    <w:multiLevelType w:val="hybridMultilevel"/>
    <w:tmpl w:val="2604D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7D6A4A"/>
    <w:multiLevelType w:val="hybridMultilevel"/>
    <w:tmpl w:val="B4C6B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8"/>
  </w:num>
  <w:num w:numId="14">
    <w:abstractNumId w:val="17"/>
  </w:num>
  <w:num w:numId="15">
    <w:abstractNumId w:val="20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3"/>
  </w:num>
  <w:num w:numId="29">
    <w:abstractNumId w:val="11"/>
  </w:num>
  <w:num w:numId="30">
    <w:abstractNumId w:val="1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E"/>
    <w:rsid w:val="0003381E"/>
    <w:rsid w:val="000A0F9B"/>
    <w:rsid w:val="000D1494"/>
    <w:rsid w:val="00116204"/>
    <w:rsid w:val="001238DB"/>
    <w:rsid w:val="00123E1E"/>
    <w:rsid w:val="00124DF5"/>
    <w:rsid w:val="0013591F"/>
    <w:rsid w:val="0016562D"/>
    <w:rsid w:val="001776E0"/>
    <w:rsid w:val="00216BF8"/>
    <w:rsid w:val="0024476D"/>
    <w:rsid w:val="0024640E"/>
    <w:rsid w:val="002C1B16"/>
    <w:rsid w:val="00384164"/>
    <w:rsid w:val="003B7D8C"/>
    <w:rsid w:val="003C7187"/>
    <w:rsid w:val="003E10CB"/>
    <w:rsid w:val="0046781F"/>
    <w:rsid w:val="0049226A"/>
    <w:rsid w:val="00510B7B"/>
    <w:rsid w:val="0053022C"/>
    <w:rsid w:val="0056353D"/>
    <w:rsid w:val="00575ED7"/>
    <w:rsid w:val="005A3A0B"/>
    <w:rsid w:val="005B33BC"/>
    <w:rsid w:val="005D529A"/>
    <w:rsid w:val="00633B30"/>
    <w:rsid w:val="00641524"/>
    <w:rsid w:val="00667A1D"/>
    <w:rsid w:val="0068669D"/>
    <w:rsid w:val="006C3B3B"/>
    <w:rsid w:val="00705A3C"/>
    <w:rsid w:val="00720FCB"/>
    <w:rsid w:val="00771F16"/>
    <w:rsid w:val="00777D18"/>
    <w:rsid w:val="0078294C"/>
    <w:rsid w:val="008218C1"/>
    <w:rsid w:val="00821ED6"/>
    <w:rsid w:val="0082512E"/>
    <w:rsid w:val="0083482C"/>
    <w:rsid w:val="008423EE"/>
    <w:rsid w:val="00855148"/>
    <w:rsid w:val="00857E06"/>
    <w:rsid w:val="008B24BE"/>
    <w:rsid w:val="008B6008"/>
    <w:rsid w:val="008C1C1C"/>
    <w:rsid w:val="008E263F"/>
    <w:rsid w:val="009050DE"/>
    <w:rsid w:val="00915A79"/>
    <w:rsid w:val="00927E0D"/>
    <w:rsid w:val="00947E54"/>
    <w:rsid w:val="00971DEC"/>
    <w:rsid w:val="00995059"/>
    <w:rsid w:val="009A41D3"/>
    <w:rsid w:val="009E492F"/>
    <w:rsid w:val="00AA1A08"/>
    <w:rsid w:val="00AB25F8"/>
    <w:rsid w:val="00B313D7"/>
    <w:rsid w:val="00B64B70"/>
    <w:rsid w:val="00B66857"/>
    <w:rsid w:val="00B71F67"/>
    <w:rsid w:val="00B83561"/>
    <w:rsid w:val="00BA39E0"/>
    <w:rsid w:val="00BA3B94"/>
    <w:rsid w:val="00BC3C55"/>
    <w:rsid w:val="00C07BE9"/>
    <w:rsid w:val="00C15DAB"/>
    <w:rsid w:val="00C75E5B"/>
    <w:rsid w:val="00CB2156"/>
    <w:rsid w:val="00CE4203"/>
    <w:rsid w:val="00CE6A00"/>
    <w:rsid w:val="00CF48F8"/>
    <w:rsid w:val="00D029B5"/>
    <w:rsid w:val="00D56075"/>
    <w:rsid w:val="00D854F3"/>
    <w:rsid w:val="00D91834"/>
    <w:rsid w:val="00DB457E"/>
    <w:rsid w:val="00DC6088"/>
    <w:rsid w:val="00DE52B4"/>
    <w:rsid w:val="00E26AAA"/>
    <w:rsid w:val="00E41F45"/>
    <w:rsid w:val="00E850B4"/>
    <w:rsid w:val="00EA2E17"/>
    <w:rsid w:val="00EB57D6"/>
    <w:rsid w:val="00F0295B"/>
    <w:rsid w:val="00F06D22"/>
    <w:rsid w:val="00F9577D"/>
    <w:rsid w:val="00F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8434"/>
  <w15:chartTrackingRefBased/>
  <w15:docId w15:val="{5E09966F-F9F9-4CD6-B1B6-268EA7DC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B24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file:///C:\Users\Pradhi\Desktop\Desktop1\IIHT\2018%20FSD%20SOW\Assignments\Prafful\005%20Spring%20Boot,%20Spring%20Data,%20H2,%20Spring%20Aspects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h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344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16</cp:revision>
  <dcterms:created xsi:type="dcterms:W3CDTF">2018-10-09T08:58:00Z</dcterms:created>
  <dcterms:modified xsi:type="dcterms:W3CDTF">2018-10-10T07:30:00Z</dcterms:modified>
</cp:coreProperties>
</file>